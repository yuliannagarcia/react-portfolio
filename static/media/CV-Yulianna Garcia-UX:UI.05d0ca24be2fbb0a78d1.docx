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823"/>
        <w:tblW w:w="5070" w:type="pct"/>
        <w:tblLayout w:type="fixed"/>
        <w:tblCellMar>
          <w:left w:w="0" w:type="dxa"/>
          <w:right w:w="0" w:type="dxa"/>
        </w:tblCellMar>
        <w:tblLook w:val="04A0" w:firstRow="1" w:lastRow="0" w:firstColumn="1" w:lastColumn="0" w:noHBand="0" w:noVBand="1"/>
        <w:tblDescription w:val="Main host layout table"/>
      </w:tblPr>
      <w:tblGrid>
        <w:gridCol w:w="4083"/>
        <w:gridCol w:w="6530"/>
      </w:tblGrid>
      <w:tr w:rsidR="002C2CDD" w:rsidRPr="00333CD3" w14:paraId="5A45DB75" w14:textId="77777777" w:rsidTr="00F07E80">
        <w:trPr>
          <w:trHeight w:val="14241"/>
        </w:trPr>
        <w:tc>
          <w:tcPr>
            <w:tcW w:w="4083" w:type="dxa"/>
            <w:tcMar>
              <w:top w:w="504" w:type="dxa"/>
              <w:right w:w="720" w:type="dxa"/>
            </w:tcMar>
          </w:tcPr>
          <w:p w14:paraId="6F3BED2E" w14:textId="77777777" w:rsidR="00523479" w:rsidRPr="00C442B1" w:rsidRDefault="007749A1" w:rsidP="00F07E80">
            <w:pPr>
              <w:pStyle w:val="Initials"/>
              <w:ind w:left="0"/>
              <w:jc w:val="left"/>
              <w:rPr>
                <w:color w:val="F0873B"/>
                <w:sz w:val="22"/>
                <w:szCs w:val="22"/>
                <w:lang w:val="en-GB"/>
              </w:rPr>
            </w:pPr>
            <w:r w:rsidRPr="00C442B1">
              <w:rPr>
                <w:noProof/>
                <w:sz w:val="22"/>
                <w:szCs w:val="22"/>
                <w:lang w:val="en-GB"/>
              </w:rPr>
              <w:drawing>
                <wp:anchor distT="0" distB="0" distL="114300" distR="114300" simplePos="0" relativeHeight="251661312" behindDoc="0" locked="0" layoutInCell="1" allowOverlap="1" wp14:anchorId="54E078F8" wp14:editId="428DAB98">
                  <wp:simplePos x="0" y="0"/>
                  <wp:positionH relativeFrom="column">
                    <wp:posOffset>19685</wp:posOffset>
                  </wp:positionH>
                  <wp:positionV relativeFrom="paragraph">
                    <wp:posOffset>-927225</wp:posOffset>
                  </wp:positionV>
                  <wp:extent cx="1819910" cy="1397635"/>
                  <wp:effectExtent l="0" t="0" r="0" b="0"/>
                  <wp:wrapNone/>
                  <wp:docPr id="1597862064" name="Picture 1" descr="A blue and orang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62064" name="Picture 11" descr="A blue and orange letter on a black background&#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819910" cy="1397635"/>
                          </a:xfrm>
                          <a:prstGeom prst="rect">
                            <a:avLst/>
                          </a:prstGeom>
                        </pic:spPr>
                      </pic:pic>
                    </a:graphicData>
                  </a:graphic>
                  <wp14:sizeRelH relativeFrom="page">
                    <wp14:pctWidth>0</wp14:pctWidth>
                  </wp14:sizeRelH>
                  <wp14:sizeRelV relativeFrom="page">
                    <wp14:pctHeight>0</wp14:pctHeight>
                  </wp14:sizeRelV>
                </wp:anchor>
              </w:drawing>
            </w:r>
            <w:r w:rsidR="00E02DCD" w:rsidRPr="00C442B1">
              <w:rPr>
                <w:noProof/>
                <w:color w:val="F0873B"/>
                <w:sz w:val="22"/>
                <w:szCs w:val="22"/>
                <w:lang w:val="en-GB"/>
              </w:rPr>
              <mc:AlternateContent>
                <mc:Choice Requires="wpg">
                  <w:drawing>
                    <wp:anchor distT="0" distB="0" distL="114300" distR="114300" simplePos="0" relativeHeight="251659264" behindDoc="1" locked="1" layoutInCell="1" allowOverlap="1" wp14:anchorId="4FFCB677" wp14:editId="2CF0E1AD">
                      <wp:simplePos x="0" y="0"/>
                      <wp:positionH relativeFrom="column">
                        <wp:posOffset>79375</wp:posOffset>
                      </wp:positionH>
                      <wp:positionV relativeFrom="page">
                        <wp:posOffset>-1054100</wp:posOffset>
                      </wp:positionV>
                      <wp:extent cx="6665595" cy="1556385"/>
                      <wp:effectExtent l="0" t="0" r="3175" b="5715"/>
                      <wp:wrapNone/>
                      <wp:docPr id="1" name="Group 2" descr="Header graphics"/>
                      <wp:cNvGraphicFramePr/>
                      <a:graphic xmlns:a="http://schemas.openxmlformats.org/drawingml/2006/main">
                        <a:graphicData uri="http://schemas.microsoft.com/office/word/2010/wordprocessingGroup">
                          <wpg:wgp>
                            <wpg:cNvGrpSpPr/>
                            <wpg:grpSpPr>
                              <a:xfrm>
                                <a:off x="0" y="0"/>
                                <a:ext cx="6665595" cy="1556385"/>
                                <a:chOff x="0" y="0"/>
                                <a:chExt cx="6665911" cy="1810385"/>
                              </a:xfrm>
                              <a:solidFill>
                                <a:srgbClr val="D36A28"/>
                              </a:solidFill>
                            </wpg:grpSpPr>
                            <wps:wsp>
                              <wps:cNvPr id="43" name="Red rectangle"/>
                              <wps:cNvSpPr/>
                              <wps:spPr>
                                <a:xfrm>
                                  <a:off x="1133475" y="419100"/>
                                  <a:ext cx="5532436" cy="10058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0</wp14:pctHeight>
                      </wp14:sizeRelV>
                    </wp:anchor>
                  </w:drawing>
                </mc:Choice>
                <mc:Fallback xmlns:w16du="http://schemas.microsoft.com/office/word/2023/wordml/word16du">
                  <w:pict>
                    <v:group w14:anchorId="3F2A7B34" id="Group 1" o:spid="_x0000_s1026" alt="Header graphics" style="position:absolute;margin-left:6.25pt;margin-top:-83pt;width:524.85pt;height:122.55pt;z-index:-251657216;mso-width-percent:858;mso-position-vertical-relative:page;mso-width-percent:858"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na1xwAAAOAAAAAPAAAAZHJzL2Rvd25yZXYueG1sRI9BawIx&#13;&#10;FITvBf9DeEJvmrWW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CKadrXHAAAA4AAA&#13;&#10;AA8AAAAAAAAAAAAAAAAABwIAAGRycy9kb3ducmV2LnhtbFBLBQYAAAAAAwADALcAAAD7AgAAAAA=&#13;&#10;" filled="f"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" adj="626" filled="f"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" filled="f" stroked="f" strokeweight="1pt">
                        <v:stroke joinstyle="miter"/>
                      </v:oval>
                      <w10:wrap anchory="page"/>
                      <w10:anchorlock/>
                    </v:group>
                  </w:pict>
                </mc:Fallback>
              </mc:AlternateContent>
            </w:r>
          </w:p>
          <w:p w14:paraId="6906EBA1" w14:textId="77777777" w:rsidR="00A50939" w:rsidRPr="00C442B1" w:rsidRDefault="00DD2798" w:rsidP="00F07E80">
            <w:pPr>
              <w:pStyle w:val="Heading3"/>
              <w:rPr>
                <w:lang w:val="en-GB"/>
              </w:rPr>
            </w:pPr>
            <w:r w:rsidRPr="00C442B1">
              <w:rPr>
                <w:lang w:val="en-GB"/>
              </w:rPr>
              <w:t>Statement</w:t>
            </w:r>
          </w:p>
          <w:p w14:paraId="498A6B4F" w14:textId="22B1430B" w:rsidR="002C2CDD" w:rsidRPr="00C442B1" w:rsidRDefault="00A80958" w:rsidP="00F07E80">
            <w:pPr>
              <w:rPr>
                <w:lang w:val="en-GB"/>
              </w:rPr>
            </w:pPr>
            <w:r w:rsidRPr="00C442B1">
              <w:rPr>
                <w:lang w:val="en-GB"/>
              </w:rPr>
              <w:t>A determined and strong-willed UX design</w:t>
            </w:r>
            <w:r w:rsidR="00AC5714">
              <w:rPr>
                <w:lang w:val="en-GB"/>
              </w:rPr>
              <w:t>er</w:t>
            </w:r>
            <w:r w:rsidRPr="00C442B1">
              <w:rPr>
                <w:lang w:val="en-GB"/>
              </w:rPr>
              <w:t xml:space="preserve"> with a passion for creating user-centric </w:t>
            </w:r>
            <w:r w:rsidR="00732146">
              <w:rPr>
                <w:lang w:val="en-GB"/>
              </w:rPr>
              <w:t xml:space="preserve">and </w:t>
            </w:r>
            <w:r w:rsidR="00732146" w:rsidRPr="00C442B1">
              <w:rPr>
                <w:lang w:val="en-GB"/>
              </w:rPr>
              <w:t xml:space="preserve">intuitive </w:t>
            </w:r>
            <w:r w:rsidRPr="00C442B1">
              <w:rPr>
                <w:lang w:val="en-GB"/>
              </w:rPr>
              <w:t>experiences. I have developed skills in self-motivation, perseverance, and seizing opportunities to achieve my goals. With a background in the hospitality industry and self-employment, I possess a keen eye for detail, excellent organizational skills, and a customer-focused mindset. Currently, I am pursuing a bootcamp course while self-learning to become an apprentice, furthering my knowledge and skills in product design.</w:t>
            </w:r>
          </w:p>
          <w:p w14:paraId="5E439E26" w14:textId="77777777" w:rsidR="002C2CDD" w:rsidRPr="00C442B1" w:rsidRDefault="00000000" w:rsidP="00F07E80">
            <w:pPr>
              <w:pStyle w:val="Heading3"/>
              <w:rPr>
                <w:lang w:val="en-GB"/>
              </w:rPr>
            </w:pPr>
            <w:sdt>
              <w:sdtPr>
                <w:rPr>
                  <w:lang w:val="en-GB"/>
                </w:rPr>
                <w:alias w:val="Skills:"/>
                <w:tag w:val="Skills:"/>
                <w:id w:val="1490835561"/>
                <w:placeholder>
                  <w:docPart w:val="FEEDD4FE234BC349882915B5C258872D"/>
                </w:placeholder>
                <w:temporary/>
                <w:showingPlcHdr/>
                <w15:appearance w15:val="hidden"/>
              </w:sdtPr>
              <w:sdtContent>
                <w:r w:rsidR="002C2CDD" w:rsidRPr="00C442B1">
                  <w:rPr>
                    <w:lang w:val="en-GB"/>
                  </w:rPr>
                  <w:t>Skills</w:t>
                </w:r>
              </w:sdtContent>
            </w:sdt>
          </w:p>
          <w:p w14:paraId="6316F996" w14:textId="77777777" w:rsidR="00741125" w:rsidRPr="00C442B1" w:rsidRDefault="00A80958" w:rsidP="00F07E80">
            <w:pPr>
              <w:pStyle w:val="ListParagraph"/>
              <w:numPr>
                <w:ilvl w:val="0"/>
                <w:numId w:val="1"/>
              </w:numPr>
              <w:rPr>
                <w:lang w:val="en-GB"/>
              </w:rPr>
            </w:pPr>
            <w:r w:rsidRPr="00C442B1">
              <w:rPr>
                <w:lang w:val="en-GB"/>
              </w:rPr>
              <w:t>Design</w:t>
            </w:r>
          </w:p>
          <w:p w14:paraId="0371CAE9" w14:textId="77777777" w:rsidR="00A80958" w:rsidRPr="00BC5B24" w:rsidRDefault="00A80958" w:rsidP="00F07E80">
            <w:pPr>
              <w:ind w:left="720"/>
              <w:rPr>
                <w:color w:val="000000" w:themeColor="text1"/>
                <w:lang w:val="en-GB"/>
              </w:rPr>
            </w:pPr>
            <w:r w:rsidRPr="00BC5B24">
              <w:rPr>
                <w:color w:val="000000" w:themeColor="text1"/>
                <w:lang w:val="en-GB"/>
              </w:rPr>
              <w:t>Wireframing</w:t>
            </w:r>
          </w:p>
          <w:p w14:paraId="3F81F0D6" w14:textId="77777777" w:rsidR="00A80958" w:rsidRPr="00BC5B24" w:rsidRDefault="00A80958" w:rsidP="00F07E80">
            <w:pPr>
              <w:ind w:left="720"/>
              <w:rPr>
                <w:color w:val="000000" w:themeColor="text1"/>
                <w:lang w:val="en-GB"/>
              </w:rPr>
            </w:pPr>
            <w:r w:rsidRPr="00BC5B24">
              <w:rPr>
                <w:color w:val="000000" w:themeColor="text1"/>
                <w:lang w:val="en-GB"/>
              </w:rPr>
              <w:t xml:space="preserve">Prototyping </w:t>
            </w:r>
          </w:p>
          <w:p w14:paraId="77011150" w14:textId="77777777" w:rsidR="00A80958" w:rsidRPr="00BC5B24" w:rsidRDefault="00A80958" w:rsidP="00F07E80">
            <w:pPr>
              <w:ind w:left="720"/>
              <w:rPr>
                <w:color w:val="000000" w:themeColor="text1"/>
                <w:lang w:val="en-GB"/>
              </w:rPr>
            </w:pPr>
            <w:r w:rsidRPr="00BC5B24">
              <w:rPr>
                <w:color w:val="000000" w:themeColor="text1"/>
                <w:lang w:val="en-GB"/>
              </w:rPr>
              <w:t xml:space="preserve">Design Research </w:t>
            </w:r>
          </w:p>
          <w:p w14:paraId="7F022684" w14:textId="77777777" w:rsidR="00A80958" w:rsidRPr="00BC5B24" w:rsidRDefault="00A80958" w:rsidP="00F07E80">
            <w:pPr>
              <w:ind w:left="720"/>
              <w:rPr>
                <w:color w:val="000000" w:themeColor="text1"/>
                <w:lang w:val="en-GB"/>
              </w:rPr>
            </w:pPr>
            <w:r w:rsidRPr="00BC5B24">
              <w:rPr>
                <w:color w:val="000000" w:themeColor="text1"/>
                <w:lang w:val="en-GB"/>
              </w:rPr>
              <w:t>Storyboarding</w:t>
            </w:r>
          </w:p>
          <w:p w14:paraId="108C8AEB" w14:textId="77777777" w:rsidR="00A80958" w:rsidRPr="00C442B1" w:rsidRDefault="00A80958" w:rsidP="00F07E80">
            <w:pPr>
              <w:pStyle w:val="ListParagraph"/>
              <w:numPr>
                <w:ilvl w:val="0"/>
                <w:numId w:val="1"/>
              </w:numPr>
              <w:rPr>
                <w:lang w:val="en-GB"/>
              </w:rPr>
            </w:pPr>
            <w:r w:rsidRPr="00C442B1">
              <w:rPr>
                <w:lang w:val="en-GB"/>
              </w:rPr>
              <w:t xml:space="preserve">Technical </w:t>
            </w:r>
          </w:p>
          <w:p w14:paraId="7ABA21AC" w14:textId="77777777" w:rsidR="00A80958" w:rsidRPr="00C442B1" w:rsidRDefault="00A80958" w:rsidP="00F07E80">
            <w:pPr>
              <w:ind w:left="720"/>
              <w:rPr>
                <w:lang w:val="en-GB"/>
              </w:rPr>
            </w:pPr>
            <w:r w:rsidRPr="00C442B1">
              <w:rPr>
                <w:lang w:val="en-GB"/>
              </w:rPr>
              <w:t>HTML</w:t>
            </w:r>
          </w:p>
          <w:p w14:paraId="51AACE8D" w14:textId="77777777" w:rsidR="00A80958" w:rsidRPr="00C442B1" w:rsidRDefault="00A80958" w:rsidP="00F07E80">
            <w:pPr>
              <w:ind w:left="720"/>
              <w:rPr>
                <w:lang w:val="en-GB"/>
              </w:rPr>
            </w:pPr>
            <w:r w:rsidRPr="00C442B1">
              <w:rPr>
                <w:lang w:val="en-GB"/>
              </w:rPr>
              <w:t>CSS</w:t>
            </w:r>
          </w:p>
          <w:p w14:paraId="20C2D5DC" w14:textId="77777777" w:rsidR="00A80958" w:rsidRPr="00C442B1" w:rsidRDefault="00A80958" w:rsidP="00F07E80">
            <w:pPr>
              <w:ind w:left="720"/>
              <w:rPr>
                <w:lang w:val="en-GB"/>
              </w:rPr>
            </w:pPr>
            <w:r w:rsidRPr="00C442B1">
              <w:rPr>
                <w:lang w:val="en-GB"/>
              </w:rPr>
              <w:t xml:space="preserve">JavaScript </w:t>
            </w:r>
          </w:p>
          <w:p w14:paraId="6D931C34" w14:textId="77777777" w:rsidR="00A80958" w:rsidRPr="00C442B1" w:rsidRDefault="00A80958" w:rsidP="00F07E80">
            <w:pPr>
              <w:pStyle w:val="ListParagraph"/>
              <w:numPr>
                <w:ilvl w:val="0"/>
                <w:numId w:val="1"/>
              </w:numPr>
              <w:rPr>
                <w:lang w:val="en-GB"/>
              </w:rPr>
            </w:pPr>
            <w:r w:rsidRPr="00C442B1">
              <w:rPr>
                <w:lang w:val="en-GB"/>
              </w:rPr>
              <w:t>Tools</w:t>
            </w:r>
          </w:p>
          <w:p w14:paraId="3FADFB70" w14:textId="77777777" w:rsidR="00A80958" w:rsidRPr="00AC5714" w:rsidRDefault="00A80958" w:rsidP="00F07E80">
            <w:pPr>
              <w:ind w:left="720"/>
              <w:rPr>
                <w:color w:val="000000" w:themeColor="text1"/>
                <w:lang w:val="en-GB"/>
              </w:rPr>
            </w:pPr>
            <w:r w:rsidRPr="00AC5714">
              <w:rPr>
                <w:color w:val="000000" w:themeColor="text1"/>
                <w:lang w:val="en-GB"/>
              </w:rPr>
              <w:t>Figma</w:t>
            </w:r>
            <w:r w:rsidR="00C50E45" w:rsidRPr="00AC5714">
              <w:rPr>
                <w:color w:val="000000" w:themeColor="text1"/>
                <w:lang w:val="en-GB"/>
              </w:rPr>
              <w:t>/ FigJam</w:t>
            </w:r>
          </w:p>
          <w:p w14:paraId="1093DDF8" w14:textId="77777777" w:rsidR="006D159D" w:rsidRPr="00AC5714" w:rsidRDefault="00C50E45" w:rsidP="00F07E80">
            <w:pPr>
              <w:ind w:left="720"/>
              <w:rPr>
                <w:color w:val="000000" w:themeColor="text1"/>
                <w:lang w:val="en-GB"/>
              </w:rPr>
            </w:pPr>
            <w:r w:rsidRPr="00AC5714">
              <w:rPr>
                <w:color w:val="000000" w:themeColor="text1"/>
                <w:lang w:val="en-GB"/>
              </w:rPr>
              <w:t xml:space="preserve">InVison </w:t>
            </w:r>
          </w:p>
          <w:p w14:paraId="13B72440" w14:textId="77777777" w:rsidR="00C50E45" w:rsidRDefault="000E6401" w:rsidP="00F07E80">
            <w:pPr>
              <w:ind w:left="720"/>
              <w:rPr>
                <w:color w:val="000000" w:themeColor="text1"/>
                <w:lang w:val="en-GB"/>
              </w:rPr>
            </w:pPr>
            <w:r w:rsidRPr="00AC5714">
              <w:rPr>
                <w:color w:val="000000" w:themeColor="text1"/>
                <w:lang w:val="en-GB"/>
              </w:rPr>
              <w:t>Photoshop</w:t>
            </w:r>
          </w:p>
          <w:p w14:paraId="5DAF08F8" w14:textId="11C9DB8F" w:rsidR="00FA59B2" w:rsidRPr="00AC5714" w:rsidRDefault="00FA59B2" w:rsidP="00F07E80">
            <w:pPr>
              <w:ind w:left="720"/>
              <w:rPr>
                <w:color w:val="000000" w:themeColor="text1"/>
                <w:lang w:val="en-GB"/>
              </w:rPr>
            </w:pPr>
            <w:r>
              <w:rPr>
                <w:color w:val="000000" w:themeColor="text1"/>
                <w:lang w:val="en-GB"/>
              </w:rPr>
              <w:t>Miro</w:t>
            </w:r>
          </w:p>
          <w:p w14:paraId="73F664B8" w14:textId="77777777" w:rsidR="00C50E45" w:rsidRPr="00C442B1" w:rsidRDefault="00C50E45" w:rsidP="00F07E80">
            <w:pPr>
              <w:ind w:left="720"/>
              <w:rPr>
                <w:color w:val="FF0000"/>
                <w:lang w:val="en-GB"/>
              </w:rPr>
            </w:pPr>
          </w:p>
          <w:tbl>
            <w:tblPr>
              <w:tblStyle w:val="PlainTable4"/>
              <w:tblpPr w:leftFromText="180" w:rightFromText="180" w:vertAnchor="page" w:horzAnchor="margin" w:tblpY="1220"/>
              <w:tblOverlap w:val="never"/>
              <w:tblW w:w="3686" w:type="dxa"/>
              <w:tblLayout w:type="fixed"/>
              <w:tblLook w:val="04A0" w:firstRow="1" w:lastRow="0" w:firstColumn="1" w:lastColumn="0" w:noHBand="0" w:noVBand="1"/>
            </w:tblPr>
            <w:tblGrid>
              <w:gridCol w:w="2977"/>
              <w:gridCol w:w="709"/>
            </w:tblGrid>
            <w:tr w:rsidR="0056008B" w:rsidRPr="00C442B1" w14:paraId="7FA49BD9" w14:textId="77777777" w:rsidTr="0056008B">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4E82CCE5" w14:textId="77777777" w:rsidR="0056008B" w:rsidRPr="00C442B1" w:rsidRDefault="0056008B" w:rsidP="00F07E80">
                  <w:pPr>
                    <w:rPr>
                      <w:b w:val="0"/>
                      <w:bCs w:val="0"/>
                      <w:color w:val="0A2B3A"/>
                      <w:lang w:val="en-GB"/>
                    </w:rPr>
                  </w:pPr>
                  <w:r w:rsidRPr="00C442B1">
                    <w:rPr>
                      <w:color w:val="0A2B3A"/>
                      <w:lang w:val="en-GB"/>
                    </w:rPr>
                    <w:lastRenderedPageBreak/>
                    <w:t>Email:</w:t>
                  </w:r>
                </w:p>
                <w:p w14:paraId="0AFB5652" w14:textId="77777777" w:rsidR="0056008B" w:rsidRPr="00C442B1" w:rsidRDefault="00000000" w:rsidP="00F07E80">
                  <w:pPr>
                    <w:rPr>
                      <w:b w:val="0"/>
                      <w:bCs w:val="0"/>
                      <w:color w:val="0A2B3A"/>
                      <w:sz w:val="18"/>
                      <w:szCs w:val="18"/>
                      <w:lang w:val="en-GB"/>
                    </w:rPr>
                  </w:pPr>
                  <w:hyperlink r:id="rId10" w:history="1">
                    <w:r w:rsidR="0056008B" w:rsidRPr="00C442B1">
                      <w:rPr>
                        <w:rStyle w:val="Hyperlink"/>
                        <w:color w:val="0A2B3A"/>
                        <w:sz w:val="18"/>
                        <w:szCs w:val="18"/>
                        <w:lang w:val="en-GB"/>
                      </w:rPr>
                      <w:t>yuliannagarcia01@gmail.com</w:t>
                    </w:r>
                  </w:hyperlink>
                </w:p>
              </w:tc>
              <w:tc>
                <w:tcPr>
                  <w:tcW w:w="709" w:type="dxa"/>
                  <w:shd w:val="clear" w:color="auto" w:fill="auto"/>
                </w:tcPr>
                <w:p w14:paraId="672B3532" w14:textId="77777777" w:rsidR="0056008B" w:rsidRPr="00C442B1" w:rsidRDefault="0056008B" w:rsidP="00F07E80">
                  <w:pPr>
                    <w:cnfStyle w:val="100000000000" w:firstRow="1" w:lastRow="0" w:firstColumn="0" w:lastColumn="0" w:oddVBand="0" w:evenVBand="0" w:oddHBand="0" w:evenHBand="0" w:firstRowFirstColumn="0" w:firstRowLastColumn="0" w:lastRowFirstColumn="0" w:lastRowLastColumn="0"/>
                    <w:rPr>
                      <w:lang w:val="en-GB"/>
                    </w:rPr>
                  </w:pPr>
                  <w:r w:rsidRPr="00C442B1">
                    <w:rPr>
                      <w:noProof/>
                      <w:sz w:val="28"/>
                      <w:szCs w:val="28"/>
                      <w:lang w:val="en-GB"/>
                    </w:rPr>
                    <w:drawing>
                      <wp:anchor distT="0" distB="0" distL="114300" distR="114300" simplePos="0" relativeHeight="251668480" behindDoc="0" locked="0" layoutInCell="1" allowOverlap="1" wp14:anchorId="300E79A6" wp14:editId="161425F4">
                        <wp:simplePos x="0" y="0"/>
                        <wp:positionH relativeFrom="column">
                          <wp:posOffset>64770</wp:posOffset>
                        </wp:positionH>
                        <wp:positionV relativeFrom="paragraph">
                          <wp:posOffset>55245</wp:posOffset>
                        </wp:positionV>
                        <wp:extent cx="211873" cy="211873"/>
                        <wp:effectExtent l="0" t="0" r="4445" b="4445"/>
                        <wp:wrapNone/>
                        <wp:docPr id="1706495041" name="Picture 3" descr="A picture containing black, darkness&#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5041" name="Picture 3" descr="A picture containing black, darkness&#10;&#10;Description automatically generated">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873" cy="211873"/>
                                </a:xfrm>
                                <a:prstGeom prst="rect">
                                  <a:avLst/>
                                </a:prstGeom>
                              </pic:spPr>
                            </pic:pic>
                          </a:graphicData>
                        </a:graphic>
                        <wp14:sizeRelH relativeFrom="page">
                          <wp14:pctWidth>0</wp14:pctWidth>
                        </wp14:sizeRelH>
                        <wp14:sizeRelV relativeFrom="page">
                          <wp14:pctHeight>0</wp14:pctHeight>
                        </wp14:sizeRelV>
                      </wp:anchor>
                    </w:drawing>
                  </w:r>
                  <w:r w:rsidRPr="00C442B1">
                    <w:rPr>
                      <w:noProof/>
                      <w:lang w:val="en-GB"/>
                    </w:rPr>
                    <mc:AlternateContent>
                      <mc:Choice Requires="wps">
                        <w:drawing>
                          <wp:inline distT="0" distB="0" distL="0" distR="0" wp14:anchorId="3FE774B6" wp14:editId="1E00B425">
                            <wp:extent cx="329184" cy="329184"/>
                            <wp:effectExtent l="0" t="0" r="1270" b="1270"/>
                            <wp:docPr id="1017718345" name="Oval 4">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329184" cy="329184"/>
                                    </a:xfrm>
                                    <a:prstGeom prst="ellipse">
                                      <a:avLst/>
                                    </a:prstGeom>
                                    <a:solidFill>
                                      <a:srgbClr val="D36A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8E4AE2" id="Oval 1" o:spid="_x0000_s1026" href="mailto:yuliannagarcia01@gmail.com" style="width:25.9pt;height:2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" o:button="t" fillcolor="#d36a28" stroked="f" strokeweight="1pt">
                            <v:fill o:detectmouseclick="t"/>
                            <v:stroke joinstyle="miter"/>
                            <w10:anchorlock/>
                          </v:oval>
                        </w:pict>
                      </mc:Fallback>
                    </mc:AlternateContent>
                  </w:r>
                </w:p>
              </w:tc>
            </w:tr>
            <w:tr w:rsidR="0056008B" w:rsidRPr="00C442B1" w14:paraId="43C49789" w14:textId="77777777" w:rsidTr="0056008B">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195D586D" w14:textId="77777777" w:rsidR="0056008B" w:rsidRDefault="0056008B" w:rsidP="00F07E80">
                  <w:pPr>
                    <w:rPr>
                      <w:b w:val="0"/>
                      <w:bCs w:val="0"/>
                      <w:color w:val="0A2B3A"/>
                      <w:lang w:val="en-GB"/>
                    </w:rPr>
                  </w:pPr>
                  <w:r w:rsidRPr="00C442B1">
                    <w:rPr>
                      <w:color w:val="0A2B3A"/>
                      <w:lang w:val="en-GB"/>
                    </w:rPr>
                    <w:t xml:space="preserve">GitHub: </w:t>
                  </w:r>
                </w:p>
                <w:p w14:paraId="64472EC3" w14:textId="77777777" w:rsidR="004B60C3" w:rsidRDefault="00000000" w:rsidP="00F07E80">
                  <w:pPr>
                    <w:rPr>
                      <w:b w:val="0"/>
                      <w:bCs w:val="0"/>
                      <w:color w:val="0A2B3A"/>
                      <w:lang w:val="en-GB"/>
                    </w:rPr>
                  </w:pPr>
                  <w:hyperlink r:id="rId12" w:history="1">
                    <w:r w:rsidR="004B60C3" w:rsidRPr="0092380B">
                      <w:rPr>
                        <w:rStyle w:val="Hyperlink"/>
                        <w:lang w:val="en-GB"/>
                      </w:rPr>
                      <w:t>https://github.com/yuliannagarcia</w:t>
                    </w:r>
                  </w:hyperlink>
                  <w:r w:rsidR="004B60C3">
                    <w:rPr>
                      <w:color w:val="0A2B3A"/>
                      <w:lang w:val="en-GB"/>
                    </w:rPr>
                    <w:t xml:space="preserve"> </w:t>
                  </w:r>
                </w:p>
                <w:p w14:paraId="68FBC81E" w14:textId="6A5BF15B" w:rsidR="00F06C24" w:rsidRPr="00C442B1" w:rsidRDefault="00F06C24" w:rsidP="00F07E80">
                  <w:pPr>
                    <w:rPr>
                      <w:color w:val="0A2B3A"/>
                      <w:lang w:val="en-GB"/>
                    </w:rPr>
                  </w:pPr>
                </w:p>
              </w:tc>
              <w:tc>
                <w:tcPr>
                  <w:tcW w:w="709" w:type="dxa"/>
                  <w:shd w:val="clear" w:color="auto" w:fill="auto"/>
                </w:tcPr>
                <w:p w14:paraId="1E392382" w14:textId="77777777" w:rsidR="0056008B" w:rsidRPr="00C442B1" w:rsidRDefault="0056008B" w:rsidP="00F07E80">
                  <w:pPr>
                    <w:cnfStyle w:val="000000100000" w:firstRow="0" w:lastRow="0" w:firstColumn="0" w:lastColumn="0" w:oddVBand="0" w:evenVBand="0" w:oddHBand="1" w:evenHBand="0" w:firstRowFirstColumn="0" w:firstRowLastColumn="0" w:lastRowFirstColumn="0" w:lastRowLastColumn="0"/>
                    <w:rPr>
                      <w:lang w:val="en-GB"/>
                    </w:rPr>
                  </w:pPr>
                  <w:r w:rsidRPr="00C442B1">
                    <w:rPr>
                      <w:noProof/>
                      <w:sz w:val="28"/>
                      <w:szCs w:val="28"/>
                      <w:lang w:val="en-GB"/>
                    </w:rPr>
                    <w:drawing>
                      <wp:anchor distT="0" distB="0" distL="114300" distR="114300" simplePos="0" relativeHeight="251667456" behindDoc="0" locked="0" layoutInCell="1" allowOverlap="1" wp14:anchorId="08F8E5F2" wp14:editId="4F9A197A">
                        <wp:simplePos x="0" y="0"/>
                        <wp:positionH relativeFrom="column">
                          <wp:posOffset>50627</wp:posOffset>
                        </wp:positionH>
                        <wp:positionV relativeFrom="paragraph">
                          <wp:posOffset>59000</wp:posOffset>
                        </wp:positionV>
                        <wp:extent cx="234624" cy="234624"/>
                        <wp:effectExtent l="0" t="0" r="0" b="0"/>
                        <wp:wrapNone/>
                        <wp:docPr id="765100139" name="Picture 5" descr="Github Logo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Logo free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25" cy="241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2B1">
                    <w:rPr>
                      <w:noProof/>
                      <w:lang w:val="en-GB"/>
                    </w:rPr>
                    <mc:AlternateContent>
                      <mc:Choice Requires="wps">
                        <w:drawing>
                          <wp:inline distT="0" distB="0" distL="0" distR="0" wp14:anchorId="65D04FBC" wp14:editId="09B7480A">
                            <wp:extent cx="329184" cy="329184"/>
                            <wp:effectExtent l="0" t="0" r="1270" b="1270"/>
                            <wp:docPr id="1864968145" name="Freeform 6">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rgbClr val="D36A28"/>
                                    </a:solidFill>
                                    <a:ln w="0">
                                      <a:noFill/>
                                      <a:prstDash val="solid"/>
                                      <a:round/>
                                      <a:headEnd/>
                                      <a:tailEnd/>
                                    </a:ln>
                                  </wps:spPr>
                                  <wps:txbx>
                                    <w:txbxContent>
                                      <w:p w14:paraId="0E9D9ADA" w14:textId="77777777" w:rsidR="0056008B" w:rsidRPr="002C432B" w:rsidRDefault="0056008B" w:rsidP="0056008B">
                                        <w:pPr>
                                          <w:rPr>
                                            <w:sz w:val="28"/>
                                            <w:szCs w:val="28"/>
                                            <w:lang w:val="en-GB"/>
                                          </w:rPr>
                                        </w:pPr>
                                      </w:p>
                                      <w:p w14:paraId="4F4A64C0" w14:textId="77777777" w:rsidR="0056008B" w:rsidRDefault="0056008B" w:rsidP="0056008B"/>
                                      <w:p w14:paraId="7408057E" w14:textId="77777777" w:rsidR="0056008B" w:rsidRPr="002C432B" w:rsidRDefault="0056008B" w:rsidP="0056008B">
                                        <w:pPr>
                                          <w:pStyle w:val="ListParagraph"/>
                                          <w:numPr>
                                            <w:ilvl w:val="0"/>
                                            <w:numId w:val="1"/>
                                          </w:numPr>
                                          <w:rPr>
                                            <w:lang w:val="en-GB"/>
                                          </w:rPr>
                                        </w:pPr>
                                      </w:p>
                                    </w:txbxContent>
                                  </wps:txbx>
                                  <wps:bodyPr vert="horz" wrap="square" lIns="91440" tIns="45720" rIns="91440" bIns="45720" numCol="1" anchor="t" anchorCtr="0" compatLnSpc="1">
                                    <a:prstTxWarp prst="textNoShape">
                                      <a:avLst/>
                                    </a:prstTxWarp>
                                  </wps:bodyPr>
                                </wps:wsp>
                              </a:graphicData>
                            </a:graphic>
                          </wp:inline>
                        </w:drawing>
                      </mc:Choice>
                      <mc:Fallback>
                        <w:pict>
                          <v:shape w14:anchorId="65D04FBC" id="Freeform 6" o:spid="_x0000_s1026" href="https://github.com/yuliannagarcia"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41,3441"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" o:button="t"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d36a28" stroked="f" strokeweight="0">
                            <v:fill o:detectmouseclick="t"/>
                            <v:stroke joinstyle="round"/>
                            <v:formulas/>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textboxrect="0,0,3441,3441"/>
                            <v:textbox>
                              <w:txbxContent>
                                <w:p w14:paraId="0E9D9ADA" w14:textId="77777777" w:rsidR="0056008B" w:rsidRPr="002C432B" w:rsidRDefault="0056008B" w:rsidP="0056008B">
                                  <w:pPr>
                                    <w:rPr>
                                      <w:sz w:val="28"/>
                                      <w:szCs w:val="28"/>
                                      <w:lang w:val="en-GB"/>
                                    </w:rPr>
                                  </w:pPr>
                                </w:p>
                                <w:p w14:paraId="4F4A64C0" w14:textId="77777777" w:rsidR="0056008B" w:rsidRDefault="0056008B" w:rsidP="0056008B"/>
                                <w:p w14:paraId="7408057E" w14:textId="77777777" w:rsidR="0056008B" w:rsidRPr="002C432B" w:rsidRDefault="0056008B" w:rsidP="0056008B">
                                  <w:pPr>
                                    <w:pStyle w:val="ListParagraph"/>
                                    <w:numPr>
                                      <w:ilvl w:val="0"/>
                                      <w:numId w:val="1"/>
                                    </w:numPr>
                                    <w:rPr>
                                      <w:lang w:val="en-GB"/>
                                    </w:rPr>
                                  </w:pPr>
                                </w:p>
                              </w:txbxContent>
                            </v:textbox>
                            <w10:anchorlock/>
                          </v:shape>
                        </w:pict>
                      </mc:Fallback>
                    </mc:AlternateContent>
                  </w:r>
                </w:p>
                <w:p w14:paraId="1113E854" w14:textId="77777777" w:rsidR="0056008B" w:rsidRPr="00C442B1" w:rsidRDefault="0056008B" w:rsidP="00F07E80">
                  <w:pPr>
                    <w:cnfStyle w:val="000000100000" w:firstRow="0" w:lastRow="0" w:firstColumn="0" w:lastColumn="0" w:oddVBand="0" w:evenVBand="0" w:oddHBand="1" w:evenHBand="0" w:firstRowFirstColumn="0" w:firstRowLastColumn="0" w:lastRowFirstColumn="0" w:lastRowLastColumn="0"/>
                    <w:rPr>
                      <w:lang w:val="en-GB"/>
                    </w:rPr>
                  </w:pPr>
                </w:p>
              </w:tc>
            </w:tr>
            <w:tr w:rsidR="0056008B" w:rsidRPr="00C442B1" w14:paraId="1BC6BC0C" w14:textId="77777777" w:rsidTr="0056008B">
              <w:trPr>
                <w:trHeight w:val="799"/>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67F64560" w14:textId="77777777" w:rsidR="0056008B" w:rsidRPr="00C442B1" w:rsidRDefault="0056008B" w:rsidP="00F07E80">
                  <w:pPr>
                    <w:rPr>
                      <w:b w:val="0"/>
                      <w:bCs w:val="0"/>
                      <w:color w:val="0A2B3A"/>
                      <w:lang w:val="en-GB"/>
                    </w:rPr>
                  </w:pPr>
                  <w:r w:rsidRPr="00C442B1">
                    <w:rPr>
                      <w:color w:val="0A2B3A"/>
                      <w:lang w:val="en-GB"/>
                    </w:rPr>
                    <w:t>Phone number:</w:t>
                  </w:r>
                </w:p>
                <w:p w14:paraId="3C0CA68E" w14:textId="7A838987" w:rsidR="00943F74" w:rsidRDefault="0056008B" w:rsidP="00F07E80">
                  <w:pPr>
                    <w:rPr>
                      <w:b w:val="0"/>
                      <w:bCs w:val="0"/>
                      <w:color w:val="0A2B3A"/>
                      <w:lang w:val="en-GB"/>
                    </w:rPr>
                  </w:pPr>
                  <w:r w:rsidRPr="00C442B1">
                    <w:rPr>
                      <w:color w:val="0A2B3A"/>
                      <w:lang w:val="en-GB"/>
                    </w:rPr>
                    <w:t>07</w:t>
                  </w:r>
                  <w:r w:rsidR="00BC5B24">
                    <w:rPr>
                      <w:color w:val="0A2B3A"/>
                      <w:lang w:val="en-GB"/>
                    </w:rPr>
                    <w:t>908153032</w:t>
                  </w:r>
                </w:p>
                <w:p w14:paraId="6DD04F36" w14:textId="0E913D32" w:rsidR="00943F74" w:rsidRPr="00C442B1" w:rsidRDefault="00943F74" w:rsidP="00F07E80">
                  <w:pPr>
                    <w:rPr>
                      <w:color w:val="0A2B3A"/>
                      <w:lang w:val="en-GB"/>
                    </w:rPr>
                  </w:pPr>
                </w:p>
              </w:tc>
              <w:tc>
                <w:tcPr>
                  <w:tcW w:w="709" w:type="dxa"/>
                  <w:shd w:val="clear" w:color="auto" w:fill="auto"/>
                </w:tcPr>
                <w:p w14:paraId="6B7BB490"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r w:rsidRPr="00C442B1">
                    <w:rPr>
                      <w:noProof/>
                      <w:lang w:val="en-GB"/>
                    </w:rPr>
                    <mc:AlternateContent>
                      <mc:Choice Requires="wpg">
                        <w:drawing>
                          <wp:inline distT="0" distB="0" distL="0" distR="0" wp14:anchorId="3DD7CD34" wp14:editId="1AE819E9">
                            <wp:extent cx="329184" cy="329184"/>
                            <wp:effectExtent l="0" t="0" r="1270" b="1270"/>
                            <wp:docPr id="1374664618" name="Group 7"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66118626"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wps:wsp>
                                    <wps:cNvPr id="1797863847"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du="http://schemas.microsoft.com/office/word/2023/wordml/word16du">
                        <w:pict>
                          <v:group w14:anchorId="29EA95D2" id="Group 1"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d36a28" stroked="f"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d="f"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p w14:paraId="03CAF286"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p>
              </w:tc>
            </w:tr>
            <w:tr w:rsidR="0056008B" w:rsidRPr="00C442B1" w14:paraId="4328E610" w14:textId="77777777" w:rsidTr="0056008B">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5F3ADAE2" w14:textId="77777777" w:rsidR="0056008B" w:rsidRDefault="0056008B" w:rsidP="00F07E80">
                  <w:pPr>
                    <w:rPr>
                      <w:b w:val="0"/>
                      <w:bCs w:val="0"/>
                      <w:color w:val="0A2B3A"/>
                      <w:lang w:val="en-GB"/>
                    </w:rPr>
                  </w:pPr>
                  <w:r w:rsidRPr="00C442B1">
                    <w:rPr>
                      <w:color w:val="0A2B3A"/>
                      <w:lang w:val="en-GB"/>
                    </w:rPr>
                    <w:t>LinkedIn:</w:t>
                  </w:r>
                </w:p>
                <w:p w14:paraId="09A92749" w14:textId="3E4CF433" w:rsidR="00BC5B24" w:rsidRDefault="00000000" w:rsidP="00F07E80">
                  <w:pPr>
                    <w:rPr>
                      <w:b w:val="0"/>
                      <w:bCs w:val="0"/>
                      <w:color w:val="0A2B3A"/>
                      <w:lang w:val="en-GB"/>
                    </w:rPr>
                  </w:pPr>
                  <w:hyperlink r:id="rId14" w:history="1">
                    <w:r w:rsidR="00BC5B24" w:rsidRPr="002E1C9A">
                      <w:rPr>
                        <w:rStyle w:val="Hyperlink"/>
                        <w:lang w:val="en-GB"/>
                      </w:rPr>
                      <w:t>https://www.linkedin.com/in/yulianna-garcia-37919a1a2/</w:t>
                    </w:r>
                  </w:hyperlink>
                </w:p>
                <w:p w14:paraId="3228E922" w14:textId="48D61C71" w:rsidR="00BC5B24" w:rsidRPr="00C442B1" w:rsidRDefault="00BC5B24" w:rsidP="00F07E80">
                  <w:pPr>
                    <w:rPr>
                      <w:color w:val="0A2B3A"/>
                      <w:lang w:val="en-GB"/>
                    </w:rPr>
                  </w:pPr>
                </w:p>
              </w:tc>
              <w:tc>
                <w:tcPr>
                  <w:tcW w:w="709" w:type="dxa"/>
                  <w:shd w:val="clear" w:color="auto" w:fill="auto"/>
                </w:tcPr>
                <w:p w14:paraId="068F5126" w14:textId="618B0A2F" w:rsidR="00BC5B24" w:rsidRPr="00BC5B24" w:rsidRDefault="0056008B" w:rsidP="00BC5B24">
                  <w:pPr>
                    <w:cnfStyle w:val="000000100000" w:firstRow="0" w:lastRow="0" w:firstColumn="0" w:lastColumn="0" w:oddVBand="0" w:evenVBand="0" w:oddHBand="1" w:evenHBand="0" w:firstRowFirstColumn="0" w:firstRowLastColumn="0" w:lastRowFirstColumn="0" w:lastRowLastColumn="0"/>
                    <w:rPr>
                      <w:noProof/>
                      <w:lang w:val="en-GB"/>
                    </w:rPr>
                  </w:pPr>
                  <w:r w:rsidRPr="00C442B1">
                    <w:rPr>
                      <w:noProof/>
                      <w:lang w:val="en-GB"/>
                    </w:rPr>
                    <mc:AlternateContent>
                      <mc:Choice Requires="wpg">
                        <w:drawing>
                          <wp:inline distT="0" distB="0" distL="0" distR="0" wp14:anchorId="5536C733" wp14:editId="235E04CA">
                            <wp:extent cx="329184" cy="329184"/>
                            <wp:effectExtent l="0" t="0" r="1270" b="1270"/>
                            <wp:docPr id="1337057341" name="Group 8" descr="LinkedIn ic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290666106"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wps:wsp>
                                    <wps:cNvPr id="363211120"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61AEB1" id="Group 1" o:spid="_x0000_s1026" alt="LinkedIn icon" href="https://www.linkedin.com/in/yulianna-garcia-37919a1a2/"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" o:button="t">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36a28" stroked="f"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d="f"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56008B" w:rsidRPr="00C442B1" w14:paraId="64210CE4" w14:textId="77777777" w:rsidTr="0056008B">
              <w:trPr>
                <w:trHeight w:val="812"/>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36B70691" w14:textId="77777777" w:rsidR="0056008B" w:rsidRDefault="0056008B" w:rsidP="00F07E80">
                  <w:pPr>
                    <w:rPr>
                      <w:b w:val="0"/>
                      <w:bCs w:val="0"/>
                      <w:color w:val="0A2B3A"/>
                      <w:lang w:val="en-GB"/>
                    </w:rPr>
                  </w:pPr>
                  <w:r w:rsidRPr="00C442B1">
                    <w:rPr>
                      <w:color w:val="0A2B3A"/>
                      <w:lang w:val="en-GB"/>
                    </w:rPr>
                    <w:t>Portfolio Website:</w:t>
                  </w:r>
                </w:p>
                <w:p w14:paraId="0BA54B6D" w14:textId="43FAB8E0" w:rsidR="00943F74" w:rsidRDefault="00000000" w:rsidP="00F07E80">
                  <w:pPr>
                    <w:rPr>
                      <w:b w:val="0"/>
                      <w:bCs w:val="0"/>
                      <w:color w:val="0A2B3A"/>
                      <w:lang w:val="en-GB"/>
                    </w:rPr>
                  </w:pPr>
                  <w:hyperlink r:id="rId15" w:history="1">
                    <w:r w:rsidR="00943F74" w:rsidRPr="002E1C9A">
                      <w:rPr>
                        <w:rStyle w:val="Hyperlink"/>
                        <w:lang w:val="en-GB"/>
                      </w:rPr>
                      <w:t>https://yuliannagarcia.github.io/react-portfolio/</w:t>
                    </w:r>
                  </w:hyperlink>
                </w:p>
                <w:p w14:paraId="130EC3B0" w14:textId="14EE3275" w:rsidR="00943F74" w:rsidRPr="00C442B1" w:rsidRDefault="00943F74" w:rsidP="00F07E80">
                  <w:pPr>
                    <w:rPr>
                      <w:color w:val="0A2B3A"/>
                      <w:lang w:val="en-GB"/>
                    </w:rPr>
                  </w:pPr>
                </w:p>
              </w:tc>
              <w:tc>
                <w:tcPr>
                  <w:tcW w:w="709" w:type="dxa"/>
                  <w:shd w:val="clear" w:color="auto" w:fill="auto"/>
                </w:tcPr>
                <w:p w14:paraId="3876028A"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r w:rsidRPr="00C442B1">
                    <w:rPr>
                      <w:noProof/>
                      <w:lang w:val="en-GB"/>
                    </w:rPr>
                    <w:drawing>
                      <wp:anchor distT="0" distB="0" distL="114300" distR="114300" simplePos="0" relativeHeight="251666432" behindDoc="0" locked="0" layoutInCell="1" allowOverlap="1" wp14:anchorId="50DCEDE9" wp14:editId="47FBE55D">
                        <wp:simplePos x="0" y="0"/>
                        <wp:positionH relativeFrom="column">
                          <wp:posOffset>67105</wp:posOffset>
                        </wp:positionH>
                        <wp:positionV relativeFrom="paragraph">
                          <wp:posOffset>58420</wp:posOffset>
                        </wp:positionV>
                        <wp:extent cx="189571" cy="189571"/>
                        <wp:effectExtent l="0" t="0" r="1270" b="1270"/>
                        <wp:wrapNone/>
                        <wp:docPr id="973080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80010" name="Picture 9730800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571" cy="189571"/>
                                </a:xfrm>
                                <a:prstGeom prst="rect">
                                  <a:avLst/>
                                </a:prstGeom>
                              </pic:spPr>
                            </pic:pic>
                          </a:graphicData>
                        </a:graphic>
                        <wp14:sizeRelH relativeFrom="page">
                          <wp14:pctWidth>0</wp14:pctWidth>
                        </wp14:sizeRelH>
                        <wp14:sizeRelV relativeFrom="page">
                          <wp14:pctHeight>0</wp14:pctHeight>
                        </wp14:sizeRelV>
                      </wp:anchor>
                    </w:drawing>
                  </w:r>
                  <w:r w:rsidRPr="00C442B1">
                    <w:rPr>
                      <w:noProof/>
                      <w:lang w:val="en-GB"/>
                    </w:rPr>
                    <mc:AlternateContent>
                      <mc:Choice Requires="wps">
                        <w:drawing>
                          <wp:inline distT="0" distB="0" distL="0" distR="0" wp14:anchorId="7FCF7AE5" wp14:editId="4A902790">
                            <wp:extent cx="329184" cy="329184"/>
                            <wp:effectExtent l="0" t="0" r="1270" b="1270"/>
                            <wp:docPr id="785663474" name="Freeform 10">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rgbClr val="D36A28"/>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3DB64E4" id="Freeform 1" o:spid="_x0000_s1026" href="https://yuliannagarcia.github.io/react-portfolio/" style="width:25.9pt;height:25.9pt;visibility:visible;mso-wrap-style:square;mso-left-percent:-10001;mso-top-percent:-10001;mso-position-horizontal:absolute;mso-position-horizontal-relative:char;mso-position-vertical:absolute;mso-position-vertical-relative:line;mso-left-percent:-10001;mso-top-percent:-10001;v-text-anchor:top" coordsize="3451,3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" o:button="t"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36a28" stroked="f" strokeweight="0">
                            <v:fill o:detectmouseclick="t"/>
                            <v:path arrowok="t" o:connecttype="custom" o:connectlocs="164544,0;184385,1240;203558,4674;221968,10397;239329,18028;255544,27472;270616,38823;284161,51700;296180,65913;306672,81557;315257,98440;321839,116278;326418,135069;328802,154529;328802,174655;326418,194210;321839,213001;315257,230839;306672,247627;296180,263366;284161,277674;270616,290552;255544,301712;239329,311156;221968,318882;203558,324510;184385,327944;164544,329184;144608,327944;125435,324510;107121,318882;89760,311156;73544,301712;58568,290552;44928,277674;32909,263366;22512,247627;13927,230839;7154,213001;2671,194210;286,174655;286,154529;2671,135069;7154,116278;13927,98440;22512,81557;32909,65913;44928,51700;58568,38823;73544,27472;89760,18028;107121,10397;125435,4674;144608,1240;164544,0" o:connectangles="0,0,0,0,0,0,0,0,0,0,0,0,0,0,0,0,0,0,0,0,0,0,0,0,0,0,0,0,0,0,0,0,0,0,0,0,0,0,0,0,0,0,0,0,0,0,0,0,0,0,0,0,0,0,0"/>
                            <w10:anchorlock/>
                          </v:shape>
                        </w:pict>
                      </mc:Fallback>
                    </mc:AlternateContent>
                  </w:r>
                </w:p>
                <w:p w14:paraId="224C4C8A" w14:textId="77777777" w:rsidR="0056008B" w:rsidRPr="00C442B1" w:rsidRDefault="0056008B" w:rsidP="00F07E80">
                  <w:pPr>
                    <w:cnfStyle w:val="000000000000" w:firstRow="0" w:lastRow="0" w:firstColumn="0" w:lastColumn="0" w:oddVBand="0" w:evenVBand="0" w:oddHBand="0" w:evenHBand="0" w:firstRowFirstColumn="0" w:firstRowLastColumn="0" w:lastRowFirstColumn="0" w:lastRowLastColumn="0"/>
                    <w:rPr>
                      <w:lang w:val="en-GB"/>
                    </w:rPr>
                  </w:pPr>
                </w:p>
              </w:tc>
            </w:tr>
          </w:tbl>
          <w:p w14:paraId="62F880F6" w14:textId="77777777" w:rsidR="0084236C" w:rsidRPr="00C442B1" w:rsidRDefault="0084236C" w:rsidP="00F07E80">
            <w:pPr>
              <w:pStyle w:val="Heading3"/>
              <w:spacing w:before="240"/>
              <w:rPr>
                <w:lang w:val="en-GB"/>
              </w:rPr>
            </w:pPr>
            <w:r w:rsidRPr="00C442B1">
              <w:rPr>
                <w:lang w:val="en-GB"/>
              </w:rPr>
              <w:t>Links:</w:t>
            </w:r>
          </w:p>
          <w:p w14:paraId="72783A0D" w14:textId="77777777" w:rsidR="0084236C" w:rsidRPr="00C442B1" w:rsidRDefault="0084236C" w:rsidP="00F07E80">
            <w:pPr>
              <w:ind w:left="720"/>
              <w:rPr>
                <w:lang w:val="en-GB"/>
              </w:rPr>
            </w:pPr>
          </w:p>
          <w:p w14:paraId="0957F904" w14:textId="77777777" w:rsidR="006D159D" w:rsidRPr="00C442B1" w:rsidRDefault="006D159D" w:rsidP="00F07E80">
            <w:pPr>
              <w:ind w:left="720"/>
              <w:rPr>
                <w:lang w:val="en-GB"/>
              </w:rPr>
            </w:pPr>
          </w:p>
          <w:p w14:paraId="0EF8BE56" w14:textId="77777777" w:rsidR="00C5602C" w:rsidRPr="00C442B1" w:rsidRDefault="00C5602C" w:rsidP="00F07E80">
            <w:pPr>
              <w:ind w:left="720"/>
              <w:rPr>
                <w:lang w:val="en-GB"/>
              </w:rPr>
            </w:pPr>
          </w:p>
          <w:p w14:paraId="77AA9F56" w14:textId="77777777" w:rsidR="00C5602C" w:rsidRPr="00C442B1" w:rsidRDefault="00C5602C" w:rsidP="00F07E80">
            <w:pPr>
              <w:rPr>
                <w:lang w:val="en-GB"/>
              </w:rPr>
            </w:pPr>
          </w:p>
          <w:p w14:paraId="67AFABFD" w14:textId="77777777" w:rsidR="00C5602C" w:rsidRPr="00C442B1" w:rsidRDefault="00C5602C" w:rsidP="00F07E80">
            <w:pPr>
              <w:rPr>
                <w:lang w:val="en-GB"/>
              </w:rPr>
            </w:pPr>
          </w:p>
          <w:p w14:paraId="5965EB97" w14:textId="77777777" w:rsidR="00C5602C" w:rsidRPr="00C442B1" w:rsidRDefault="00C5602C" w:rsidP="00F07E80">
            <w:pPr>
              <w:rPr>
                <w:lang w:val="en-GB"/>
              </w:rPr>
            </w:pPr>
          </w:p>
          <w:p w14:paraId="360BE22A" w14:textId="77777777" w:rsidR="00C5602C" w:rsidRPr="00C442B1" w:rsidRDefault="00C5602C" w:rsidP="00F07E80">
            <w:pPr>
              <w:rPr>
                <w:lang w:val="en-GB"/>
              </w:rPr>
            </w:pPr>
          </w:p>
          <w:p w14:paraId="00F024BA" w14:textId="77777777" w:rsidR="00C5602C" w:rsidRPr="00C442B1" w:rsidRDefault="00997BD3" w:rsidP="00F07E80">
            <w:pPr>
              <w:jc w:val="center"/>
              <w:rPr>
                <w:lang w:val="en-GB"/>
              </w:rPr>
            </w:pPr>
            <w:r w:rsidRPr="00C442B1">
              <w:rPr>
                <w:sz w:val="28"/>
                <w:szCs w:val="28"/>
                <w:lang w:val="en-GB"/>
              </w:rPr>
              <w:fldChar w:fldCharType="begin"/>
            </w:r>
            <w:r w:rsidRPr="00C442B1">
              <w:rPr>
                <w:sz w:val="28"/>
                <w:szCs w:val="28"/>
                <w:lang w:val="en-GB"/>
              </w:rPr>
              <w:instrText xml:space="preserve"> INCLUDEPICTURE "https://cdn-icons-png.flaticon.com/512/25/25231.png" \* MERGEFORMATINET </w:instrText>
            </w:r>
            <w:r w:rsidR="00000000">
              <w:rPr>
                <w:sz w:val="28"/>
                <w:szCs w:val="28"/>
                <w:lang w:val="en-GB"/>
              </w:rPr>
              <w:fldChar w:fldCharType="separate"/>
            </w:r>
            <w:r w:rsidRPr="00C442B1">
              <w:rPr>
                <w:sz w:val="28"/>
                <w:szCs w:val="28"/>
                <w:lang w:val="en-GB"/>
              </w:rPr>
              <w:fldChar w:fldCharType="end"/>
            </w:r>
          </w:p>
        </w:tc>
        <w:tc>
          <w:tcPr>
            <w:tcW w:w="6530" w:type="dxa"/>
            <w:tcMar>
              <w:top w:w="504" w:type="dxa"/>
              <w:left w:w="0" w:type="dxa"/>
            </w:tcMar>
          </w:tcPr>
          <w:p w14:paraId="17BDA148" w14:textId="77777777" w:rsidR="007749A1" w:rsidRPr="00C442B1" w:rsidRDefault="006A33DF" w:rsidP="00F07E80">
            <w:pPr>
              <w:pStyle w:val="Heading3"/>
              <w:rPr>
                <w:lang w:val="en-GB"/>
              </w:rPr>
            </w:pPr>
            <w:r w:rsidRPr="00C442B1">
              <w:rPr>
                <w:noProof/>
                <w:sz w:val="22"/>
                <w:szCs w:val="22"/>
                <w:lang w:val="en-GB"/>
              </w:rPr>
              <w:lastRenderedPageBreak/>
              <mc:AlternateContent>
                <mc:Choice Requires="wps">
                  <w:drawing>
                    <wp:anchor distT="0" distB="0" distL="114300" distR="114300" simplePos="0" relativeHeight="251664384" behindDoc="0" locked="0" layoutInCell="1" allowOverlap="1" wp14:anchorId="0C87DFD2" wp14:editId="53A23715">
                      <wp:simplePos x="0" y="0"/>
                      <wp:positionH relativeFrom="column">
                        <wp:posOffset>1438275</wp:posOffset>
                      </wp:positionH>
                      <wp:positionV relativeFrom="paragraph">
                        <wp:posOffset>-536212</wp:posOffset>
                      </wp:positionV>
                      <wp:extent cx="2593428" cy="622737"/>
                      <wp:effectExtent l="0" t="0" r="0" b="0"/>
                      <wp:wrapNone/>
                      <wp:docPr id="1355379625" name="Text Box 11"/>
                      <wp:cNvGraphicFramePr/>
                      <a:graphic xmlns:a="http://schemas.openxmlformats.org/drawingml/2006/main">
                        <a:graphicData uri="http://schemas.microsoft.com/office/word/2010/wordprocessingShape">
                          <wps:wsp>
                            <wps:cNvSpPr txBox="1"/>
                            <wps:spPr>
                              <a:xfrm>
                                <a:off x="0" y="0"/>
                                <a:ext cx="2593428" cy="622737"/>
                              </a:xfrm>
                              <a:prstGeom prst="rect">
                                <a:avLst/>
                              </a:prstGeom>
                              <a:noFill/>
                              <a:ln w="6350">
                                <a:noFill/>
                              </a:ln>
                            </wps:spPr>
                            <wps:txbx>
                              <w:txbxContent>
                                <w:p w14:paraId="734F255F" w14:textId="77777777" w:rsidR="006A33DF" w:rsidRPr="00A03113" w:rsidRDefault="006A33DF" w:rsidP="006A33DF">
                                  <w:pPr>
                                    <w:jc w:val="right"/>
                                    <w:rPr>
                                      <w:color w:val="0A2B3A"/>
                                      <w:sz w:val="32"/>
                                      <w:szCs w:val="32"/>
                                      <w:lang w:val="en-GB"/>
                                    </w:rPr>
                                  </w:pPr>
                                  <w:proofErr w:type="spellStart"/>
                                  <w:r w:rsidRPr="00A03113">
                                    <w:rPr>
                                      <w:color w:val="0A2B3A"/>
                                      <w:sz w:val="32"/>
                                      <w:szCs w:val="32"/>
                                      <w:lang w:val="en-GB"/>
                                    </w:rPr>
                                    <w:t>Yulianna</w:t>
                                  </w:r>
                                  <w:proofErr w:type="spellEnd"/>
                                  <w:r w:rsidRPr="00A03113">
                                    <w:rPr>
                                      <w:color w:val="0A2B3A"/>
                                      <w:sz w:val="32"/>
                                      <w:szCs w:val="32"/>
                                      <w:lang w:val="en-GB"/>
                                    </w:rPr>
                                    <w:t xml:space="preserve"> Estrada Garcia</w:t>
                                  </w:r>
                                </w:p>
                                <w:p w14:paraId="3E59B5F5" w14:textId="77777777" w:rsidR="006A33DF" w:rsidRPr="00A03113" w:rsidRDefault="006A33DF" w:rsidP="006A33DF">
                                  <w:pPr>
                                    <w:jc w:val="right"/>
                                    <w:rPr>
                                      <w:color w:val="0A2B3A"/>
                                      <w:sz w:val="32"/>
                                      <w:szCs w:val="32"/>
                                      <w:lang w:val="en-GB"/>
                                    </w:rPr>
                                  </w:pPr>
                                  <w:r w:rsidRPr="00A03113">
                                    <w:rPr>
                                      <w:color w:val="0A2B3A"/>
                                      <w:sz w:val="32"/>
                                      <w:szCs w:val="32"/>
                                      <w:lang w:val="en-GB"/>
                                    </w:rPr>
                                    <w:t>UX/UI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C87DFD2" id="_x0000_t202" coordsize="21600,21600" o:spt="202" path="m,l,21600r21600,l21600,xe">
                      <v:stroke joinstyle="miter"/>
                      <v:path gradientshapeok="t" o:connecttype="rect"/>
                    </v:shapetype>
                    <v:shape id="Text Box 11" o:spid="_x0000_s1027" type="#_x0000_t202" style="position:absolute;margin-left:113.25pt;margin-top:-42.2pt;width:204.2pt;height:4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" filled="f" stroked="f" strokeweight=".5pt">
                      <v:textbox>
                        <w:txbxContent>
                          <w:p w14:paraId="734F255F" w14:textId="77777777" w:rsidR="006A33DF" w:rsidRPr="00A03113" w:rsidRDefault="006A33DF" w:rsidP="006A33DF">
                            <w:pPr>
                              <w:jc w:val="right"/>
                              <w:rPr>
                                <w:color w:val="0A2B3A"/>
                                <w:sz w:val="32"/>
                                <w:szCs w:val="32"/>
                                <w:lang w:val="en-GB"/>
                              </w:rPr>
                            </w:pPr>
                            <w:r w:rsidRPr="00A03113">
                              <w:rPr>
                                <w:color w:val="0A2B3A"/>
                                <w:sz w:val="32"/>
                                <w:szCs w:val="32"/>
                                <w:lang w:val="en-GB"/>
                              </w:rPr>
                              <w:t>Yulianna Estrada Garcia</w:t>
                            </w:r>
                          </w:p>
                          <w:p w14:paraId="3E59B5F5" w14:textId="77777777" w:rsidR="006A33DF" w:rsidRPr="00A03113" w:rsidRDefault="006A33DF" w:rsidP="006A33DF">
                            <w:pPr>
                              <w:jc w:val="right"/>
                              <w:rPr>
                                <w:color w:val="0A2B3A"/>
                                <w:sz w:val="32"/>
                                <w:szCs w:val="32"/>
                                <w:lang w:val="en-GB"/>
                              </w:rPr>
                            </w:pPr>
                            <w:r w:rsidRPr="00A03113">
                              <w:rPr>
                                <w:color w:val="0A2B3A"/>
                                <w:sz w:val="32"/>
                                <w:szCs w:val="32"/>
                                <w:lang w:val="en-GB"/>
                              </w:rPr>
                              <w:t>UX/UI Designer</w:t>
                            </w:r>
                          </w:p>
                        </w:txbxContent>
                      </v:textbox>
                    </v:shape>
                  </w:pict>
                </mc:Fallback>
              </mc:AlternateContent>
            </w:r>
          </w:p>
          <w:p w14:paraId="60E0F2FD" w14:textId="77777777" w:rsidR="002C2CDD" w:rsidRPr="00C442B1" w:rsidRDefault="00000000" w:rsidP="00F07E80">
            <w:pPr>
              <w:pStyle w:val="Heading3"/>
              <w:rPr>
                <w:lang w:val="en-GB"/>
              </w:rPr>
            </w:pPr>
            <w:sdt>
              <w:sdtPr>
                <w:rPr>
                  <w:lang w:val="en-GB"/>
                </w:rPr>
                <w:alias w:val="Experience:"/>
                <w:tag w:val="Experience:"/>
                <w:id w:val="1217937480"/>
                <w:placeholder>
                  <w:docPart w:val="458D1D37D5A8384FAE84D5046088EE37"/>
                </w:placeholder>
                <w:temporary/>
                <w:showingPlcHdr/>
                <w15:appearance w15:val="hidden"/>
              </w:sdtPr>
              <w:sdtContent>
                <w:r w:rsidR="002C2CDD" w:rsidRPr="00C442B1">
                  <w:rPr>
                    <w:lang w:val="en-GB" w:bidi="en-GB"/>
                  </w:rPr>
                  <w:t>Experience</w:t>
                </w:r>
              </w:sdtContent>
            </w:sdt>
          </w:p>
          <w:p w14:paraId="5C59AB94" w14:textId="70E36636" w:rsidR="00AC5714" w:rsidRPr="009D02F6" w:rsidRDefault="00AC5714" w:rsidP="00AC5714">
            <w:pPr>
              <w:pStyle w:val="Heading4"/>
              <w:rPr>
                <w:color w:val="0A2B3A"/>
                <w:sz w:val="18"/>
                <w:szCs w:val="18"/>
                <w:lang w:val="en-GB"/>
              </w:rPr>
            </w:pPr>
            <w:r>
              <w:rPr>
                <w:color w:val="0A2B3A"/>
                <w:lang w:val="en-GB"/>
              </w:rPr>
              <w:t xml:space="preserve"> </w:t>
            </w:r>
            <w:r>
              <w:rPr>
                <w:color w:val="0A2B3A"/>
                <w:sz w:val="18"/>
                <w:szCs w:val="18"/>
                <w:lang w:val="en-GB"/>
              </w:rPr>
              <w:t xml:space="preserve"> ux/ui </w:t>
            </w:r>
            <w:r w:rsidRPr="009D02F6">
              <w:rPr>
                <w:color w:val="0A2B3A"/>
                <w:sz w:val="18"/>
                <w:szCs w:val="18"/>
                <w:lang w:val="en-GB" w:bidi="en-GB"/>
              </w:rPr>
              <w:t>•</w:t>
            </w:r>
            <w:r>
              <w:rPr>
                <w:color w:val="0A2B3A"/>
                <w:sz w:val="18"/>
                <w:szCs w:val="18"/>
                <w:lang w:val="en-GB" w:bidi="en-GB"/>
              </w:rPr>
              <w:t xml:space="preserve"> </w:t>
            </w:r>
            <w:r>
              <w:rPr>
                <w:color w:val="0A2B3A"/>
                <w:sz w:val="18"/>
                <w:szCs w:val="18"/>
                <w:lang w:val="en-GB"/>
              </w:rPr>
              <w:t xml:space="preserve">work Experience </w:t>
            </w:r>
            <w:r w:rsidRPr="009D02F6">
              <w:rPr>
                <w:color w:val="0A2B3A"/>
                <w:sz w:val="18"/>
                <w:szCs w:val="18"/>
                <w:lang w:val="en-GB" w:bidi="en-GB"/>
              </w:rPr>
              <w:t xml:space="preserve">• </w:t>
            </w:r>
            <w:r>
              <w:rPr>
                <w:color w:val="0A2B3A"/>
                <w:sz w:val="18"/>
                <w:szCs w:val="18"/>
                <w:lang w:val="en-GB"/>
              </w:rPr>
              <w:t>sky</w:t>
            </w:r>
            <w:r w:rsidRPr="009D02F6">
              <w:rPr>
                <w:color w:val="0A2B3A"/>
                <w:sz w:val="18"/>
                <w:szCs w:val="18"/>
                <w:lang w:val="en-GB" w:bidi="en-GB"/>
              </w:rPr>
              <w:t xml:space="preserve"> •</w:t>
            </w:r>
            <w:r w:rsidRPr="009D02F6">
              <w:rPr>
                <w:color w:val="0A2B3A"/>
                <w:sz w:val="18"/>
                <w:szCs w:val="18"/>
                <w:lang w:val="en-GB"/>
              </w:rPr>
              <w:t xml:space="preserve"> </w:t>
            </w:r>
            <w:r>
              <w:rPr>
                <w:color w:val="0A2B3A"/>
                <w:sz w:val="18"/>
                <w:szCs w:val="18"/>
                <w:lang w:val="en-GB"/>
              </w:rPr>
              <w:t>August 2024</w:t>
            </w:r>
          </w:p>
          <w:p w14:paraId="30378113" w14:textId="77777777" w:rsidR="00D7736B" w:rsidRPr="00D43257" w:rsidRDefault="00D7736B" w:rsidP="00D7736B">
            <w:pPr>
              <w:pStyle w:val="ListParagraph"/>
              <w:numPr>
                <w:ilvl w:val="0"/>
                <w:numId w:val="3"/>
              </w:numPr>
              <w:rPr>
                <w:sz w:val="18"/>
                <w:szCs w:val="18"/>
                <w:lang w:val="en-GB"/>
              </w:rPr>
            </w:pPr>
            <w:r w:rsidRPr="00D43257">
              <w:rPr>
                <w:color w:val="000000"/>
                <w:sz w:val="18"/>
                <w:szCs w:val="18"/>
              </w:rPr>
              <w:t>Collaborated with the New Products Design team to create an innovative game, working with developers, product owners, and designers to align the project with Sky’s brand guidelines.</w:t>
            </w:r>
          </w:p>
          <w:p w14:paraId="5C5F8F11" w14:textId="283D4886" w:rsidR="00D7736B" w:rsidRPr="00D43257" w:rsidRDefault="00D7736B" w:rsidP="00D7736B">
            <w:pPr>
              <w:pStyle w:val="ListParagraph"/>
              <w:numPr>
                <w:ilvl w:val="0"/>
                <w:numId w:val="3"/>
              </w:numPr>
              <w:rPr>
                <w:sz w:val="18"/>
                <w:szCs w:val="18"/>
                <w:lang w:val="en-GB"/>
              </w:rPr>
            </w:pPr>
            <w:r w:rsidRPr="00D43257">
              <w:rPr>
                <w:color w:val="000000"/>
                <w:sz w:val="18"/>
                <w:szCs w:val="18"/>
              </w:rPr>
              <w:t xml:space="preserve">Figma and Miro </w:t>
            </w:r>
            <w:r>
              <w:rPr>
                <w:color w:val="000000"/>
                <w:sz w:val="18"/>
                <w:szCs w:val="18"/>
              </w:rPr>
              <w:t xml:space="preserve">were used </w:t>
            </w:r>
            <w:r w:rsidRPr="00D43257">
              <w:rPr>
                <w:color w:val="000000"/>
                <w:sz w:val="18"/>
                <w:szCs w:val="18"/>
              </w:rPr>
              <w:t>for wireframing, prototyping, and final designs, creating interactive prototypes that improved user testing and design iteration.</w:t>
            </w:r>
          </w:p>
          <w:p w14:paraId="59005EDC" w14:textId="77777777" w:rsidR="00D7736B" w:rsidRPr="00D43257" w:rsidRDefault="00D7736B" w:rsidP="00D7736B">
            <w:pPr>
              <w:pStyle w:val="ListParagraph"/>
              <w:numPr>
                <w:ilvl w:val="0"/>
                <w:numId w:val="3"/>
              </w:numPr>
              <w:rPr>
                <w:sz w:val="18"/>
                <w:szCs w:val="18"/>
                <w:lang w:val="en-GB"/>
              </w:rPr>
            </w:pPr>
            <w:r w:rsidRPr="00D43257">
              <w:rPr>
                <w:color w:val="000000"/>
                <w:sz w:val="18"/>
                <w:szCs w:val="18"/>
              </w:rPr>
              <w:t>User interviews and usability testing, analysing feedback were all included to refine design elements and enhance the overall user experience.</w:t>
            </w:r>
          </w:p>
          <w:p w14:paraId="7E43F609" w14:textId="77777777" w:rsidR="00D7736B" w:rsidRPr="00D43257" w:rsidRDefault="00D7736B" w:rsidP="00D7736B">
            <w:pPr>
              <w:pStyle w:val="ListParagraph"/>
              <w:numPr>
                <w:ilvl w:val="0"/>
                <w:numId w:val="3"/>
              </w:numPr>
              <w:rPr>
                <w:sz w:val="18"/>
                <w:szCs w:val="18"/>
                <w:lang w:val="en-GB"/>
              </w:rPr>
            </w:pPr>
            <w:r w:rsidRPr="00D43257">
              <w:rPr>
                <w:color w:val="000000"/>
                <w:sz w:val="18"/>
                <w:szCs w:val="18"/>
              </w:rPr>
              <w:t>There was a strong communication across the team, presenting design concepts to other members of the team and incorporating their feedback into the final product.</w:t>
            </w:r>
            <w:r w:rsidRPr="00D43257">
              <w:rPr>
                <w:sz w:val="18"/>
                <w:szCs w:val="18"/>
                <w:lang w:val="en-GB"/>
              </w:rPr>
              <w:t xml:space="preserve"> </w:t>
            </w:r>
          </w:p>
          <w:p w14:paraId="1042A87D" w14:textId="77777777" w:rsidR="00D7736B" w:rsidRPr="00D43257" w:rsidRDefault="00D7736B" w:rsidP="00D7736B">
            <w:pPr>
              <w:numPr>
                <w:ilvl w:val="0"/>
                <w:numId w:val="3"/>
              </w:numPr>
              <w:spacing w:before="100" w:beforeAutospacing="1" w:after="100" w:afterAutospacing="1" w:line="240" w:lineRule="auto"/>
              <w:rPr>
                <w:color w:val="000000"/>
                <w:sz w:val="18"/>
                <w:szCs w:val="18"/>
              </w:rPr>
            </w:pPr>
            <w:r w:rsidRPr="00D43257">
              <w:rPr>
                <w:color w:val="000000"/>
                <w:sz w:val="18"/>
                <w:szCs w:val="18"/>
              </w:rPr>
              <w:t>The project deepened my interest of integrating UX within UI desig</w:t>
            </w:r>
            <w:r>
              <w:rPr>
                <w:color w:val="000000"/>
                <w:sz w:val="18"/>
                <w:szCs w:val="18"/>
              </w:rPr>
              <w:t>n</w:t>
            </w:r>
            <w:r w:rsidRPr="00D43257">
              <w:rPr>
                <w:color w:val="000000"/>
                <w:sz w:val="18"/>
                <w:szCs w:val="18"/>
              </w:rPr>
              <w:t>.</w:t>
            </w:r>
          </w:p>
          <w:p w14:paraId="73B10E10" w14:textId="66F2F4F9" w:rsidR="0008778A" w:rsidRPr="00E366BB" w:rsidRDefault="0008778A" w:rsidP="00FA59B2">
            <w:pPr>
              <w:pStyle w:val="ListParagraph"/>
              <w:numPr>
                <w:ilvl w:val="0"/>
                <w:numId w:val="3"/>
              </w:numPr>
              <w:rPr>
                <w:sz w:val="18"/>
                <w:szCs w:val="18"/>
                <w:lang w:val="en-GB"/>
              </w:rPr>
            </w:pPr>
            <w:r>
              <w:rPr>
                <w:sz w:val="18"/>
                <w:szCs w:val="18"/>
                <w:lang w:val="en-GB"/>
              </w:rPr>
              <w:t>W</w:t>
            </w:r>
            <w:r w:rsidR="00FA59B2">
              <w:rPr>
                <w:sz w:val="18"/>
                <w:szCs w:val="18"/>
                <w:lang w:val="en-GB"/>
              </w:rPr>
              <w:t>e w</w:t>
            </w:r>
            <w:r>
              <w:rPr>
                <w:sz w:val="18"/>
                <w:szCs w:val="18"/>
                <w:lang w:val="en-GB"/>
              </w:rPr>
              <w:t>ent through the planning process, wireframing and protypes of past projects create</w:t>
            </w:r>
            <w:r w:rsidR="00FA59B2">
              <w:rPr>
                <w:sz w:val="18"/>
                <w:szCs w:val="18"/>
                <w:lang w:val="en-GB"/>
              </w:rPr>
              <w:t>d by the team. From the past projects we observed, ideas were used to come up with new developments for th</w:t>
            </w:r>
            <w:r w:rsidR="00E97CEA">
              <w:rPr>
                <w:sz w:val="18"/>
                <w:szCs w:val="18"/>
                <w:lang w:val="en-GB"/>
              </w:rPr>
              <w:t xml:space="preserve">e game </w:t>
            </w:r>
            <w:r w:rsidR="00FA59B2">
              <w:rPr>
                <w:sz w:val="18"/>
                <w:szCs w:val="18"/>
                <w:lang w:val="en-GB"/>
              </w:rPr>
              <w:t>project</w:t>
            </w:r>
            <w:r w:rsidR="00E97CEA">
              <w:rPr>
                <w:sz w:val="18"/>
                <w:szCs w:val="18"/>
                <w:lang w:val="en-GB"/>
              </w:rPr>
              <w:t xml:space="preserve"> we were working on</w:t>
            </w:r>
            <w:r w:rsidR="00144546">
              <w:rPr>
                <w:sz w:val="18"/>
                <w:szCs w:val="18"/>
                <w:lang w:val="en-GB"/>
              </w:rPr>
              <w:t>.</w:t>
            </w:r>
          </w:p>
          <w:p w14:paraId="30D6C338" w14:textId="556B0C03" w:rsidR="002C2CDD" w:rsidRPr="00C442B1" w:rsidRDefault="00171669" w:rsidP="00F07E80">
            <w:pPr>
              <w:pStyle w:val="Heading4"/>
              <w:rPr>
                <w:color w:val="0A2B3A"/>
                <w:lang w:val="en-GB"/>
              </w:rPr>
            </w:pPr>
            <w:r w:rsidRPr="00C442B1">
              <w:rPr>
                <w:color w:val="0A2B3A"/>
                <w:lang w:val="en-GB"/>
              </w:rPr>
              <w:t>Shadowing</w:t>
            </w:r>
            <w:r w:rsidR="00BC6322" w:rsidRPr="00C442B1">
              <w:rPr>
                <w:color w:val="0A2B3A"/>
                <w:lang w:val="en-GB"/>
              </w:rPr>
              <w:t xml:space="preserve"> Software Engineer</w:t>
            </w:r>
            <w:r w:rsidR="002C2CDD" w:rsidRPr="00C442B1">
              <w:rPr>
                <w:color w:val="0A2B3A"/>
                <w:lang w:val="en-GB" w:bidi="en-GB"/>
              </w:rPr>
              <w:t xml:space="preserve"> • </w:t>
            </w:r>
            <w:r w:rsidRPr="00C442B1">
              <w:rPr>
                <w:color w:val="0A2B3A"/>
                <w:lang w:val="en-GB"/>
              </w:rPr>
              <w:t>sky</w:t>
            </w:r>
            <w:r w:rsidR="002C2CDD" w:rsidRPr="00C442B1">
              <w:rPr>
                <w:color w:val="0A2B3A"/>
                <w:lang w:val="en-GB" w:bidi="en-GB"/>
              </w:rPr>
              <w:t xml:space="preserve"> •</w:t>
            </w:r>
            <w:r w:rsidR="00711F9F" w:rsidRPr="00C442B1">
              <w:rPr>
                <w:color w:val="0A2B3A"/>
                <w:lang w:val="en-GB"/>
              </w:rPr>
              <w:t xml:space="preserve"> May 2023 </w:t>
            </w:r>
          </w:p>
          <w:p w14:paraId="3A0BFB55" w14:textId="23ABF351" w:rsidR="00F07E80" w:rsidRPr="00C442B1" w:rsidRDefault="00171669" w:rsidP="00F07E80">
            <w:pPr>
              <w:pStyle w:val="ListParagraph"/>
              <w:numPr>
                <w:ilvl w:val="0"/>
                <w:numId w:val="1"/>
              </w:numPr>
              <w:rPr>
                <w:lang w:val="en-GB"/>
              </w:rPr>
            </w:pPr>
            <w:r w:rsidRPr="00C442B1">
              <w:rPr>
                <w:lang w:val="en-GB"/>
              </w:rPr>
              <w:t xml:space="preserve">During my work experience at Sky's Video Online Platform Department, I had the incredible opportunity to shadow talented software engineers and gain </w:t>
            </w:r>
            <w:r w:rsidR="00BC5B24" w:rsidRPr="00C442B1">
              <w:rPr>
                <w:lang w:val="en-GB"/>
              </w:rPr>
              <w:t>first-hand</w:t>
            </w:r>
            <w:r w:rsidRPr="00C442B1">
              <w:rPr>
                <w:lang w:val="en-GB"/>
              </w:rPr>
              <w:t xml:space="preserve"> insights into the development of a cutting-edge video streaming platform. </w:t>
            </w:r>
          </w:p>
          <w:p w14:paraId="78B5CA5C" w14:textId="77777777" w:rsidR="00171669" w:rsidRPr="00C442B1" w:rsidRDefault="00171669" w:rsidP="00F07E80">
            <w:pPr>
              <w:pStyle w:val="ListParagraph"/>
              <w:numPr>
                <w:ilvl w:val="0"/>
                <w:numId w:val="1"/>
              </w:numPr>
              <w:rPr>
                <w:lang w:val="en-GB"/>
              </w:rPr>
            </w:pPr>
            <w:r w:rsidRPr="00C442B1">
              <w:rPr>
                <w:lang w:val="en-GB"/>
              </w:rPr>
              <w:t>This experience provided me with a deep understanding of the technical intricacies involved in creating seamless and engaging user experiences. Through observing the software engineers in action, I witnessed the importance of working in sprints, collaboration, problem-solving, and attention to detail in the software development process.</w:t>
            </w:r>
          </w:p>
          <w:p w14:paraId="730A865B" w14:textId="2A62D371" w:rsidR="007749A1" w:rsidRPr="00C442B1" w:rsidRDefault="00BC5B24" w:rsidP="00F07E80">
            <w:pPr>
              <w:pStyle w:val="Heading4"/>
              <w:rPr>
                <w:color w:val="0A2B3A"/>
                <w:lang w:val="en-GB"/>
              </w:rPr>
            </w:pPr>
            <w:r>
              <w:rPr>
                <w:color w:val="0A2B3A"/>
                <w:lang w:val="en-GB"/>
              </w:rPr>
              <w:t>Customer Assistant</w:t>
            </w:r>
            <w:r w:rsidR="007749A1" w:rsidRPr="00C442B1">
              <w:rPr>
                <w:color w:val="0A2B3A"/>
                <w:lang w:val="en-GB" w:bidi="en-GB"/>
              </w:rPr>
              <w:t xml:space="preserve"> • </w:t>
            </w:r>
            <w:r>
              <w:rPr>
                <w:color w:val="0A2B3A"/>
                <w:lang w:val="en-GB"/>
              </w:rPr>
              <w:t>John Lewis &amp; partners</w:t>
            </w:r>
            <w:r w:rsidR="007749A1" w:rsidRPr="00C442B1">
              <w:rPr>
                <w:color w:val="0A2B3A"/>
                <w:lang w:val="en-GB" w:bidi="en-GB"/>
              </w:rPr>
              <w:t xml:space="preserve"> </w:t>
            </w:r>
            <w:r w:rsidR="00711F9F" w:rsidRPr="00C442B1">
              <w:rPr>
                <w:color w:val="0A2B3A"/>
                <w:lang w:val="en-GB" w:bidi="en-GB"/>
              </w:rPr>
              <w:t>•</w:t>
            </w:r>
            <w:r w:rsidR="000E6401" w:rsidRPr="00C442B1">
              <w:rPr>
                <w:color w:val="0A2B3A"/>
                <w:lang w:val="en-GB"/>
              </w:rPr>
              <w:t xml:space="preserve"> FROM Novemeber 2021- Present </w:t>
            </w:r>
          </w:p>
          <w:p w14:paraId="75D148A4" w14:textId="77777777" w:rsidR="00C5602C" w:rsidRPr="00C442B1" w:rsidRDefault="00C442B1" w:rsidP="00F07E80">
            <w:pPr>
              <w:pStyle w:val="ListParagraph"/>
              <w:numPr>
                <w:ilvl w:val="0"/>
                <w:numId w:val="3"/>
              </w:numPr>
              <w:rPr>
                <w:lang w:val="en-GB"/>
              </w:rPr>
            </w:pPr>
            <w:r w:rsidRPr="00C442B1">
              <w:rPr>
                <w:lang w:val="en-GB"/>
              </w:rPr>
              <w:t>Fulfil</w:t>
            </w:r>
            <w:r w:rsidR="00C5602C" w:rsidRPr="00C442B1">
              <w:rPr>
                <w:lang w:val="en-GB"/>
              </w:rPr>
              <w:t xml:space="preserve"> multiple roles, including stock assistant, wine bar attendant, florist, patisserie assistant, and made in branch baguettes (MIBBS) preparer.</w:t>
            </w:r>
          </w:p>
          <w:p w14:paraId="78DCB7E2" w14:textId="77777777" w:rsidR="00C5602C" w:rsidRPr="00C442B1" w:rsidRDefault="00C5602C" w:rsidP="00F07E80">
            <w:pPr>
              <w:pStyle w:val="ListParagraph"/>
              <w:numPr>
                <w:ilvl w:val="0"/>
                <w:numId w:val="3"/>
              </w:numPr>
              <w:rPr>
                <w:lang w:val="en-GB"/>
              </w:rPr>
            </w:pPr>
            <w:r w:rsidRPr="00C442B1">
              <w:rPr>
                <w:lang w:val="en-GB"/>
              </w:rPr>
              <w:t>Developed versatility by assisting in various departments, collaborating with team members, and delivering excellent customer service.</w:t>
            </w:r>
          </w:p>
          <w:p w14:paraId="46874021" w14:textId="77777777" w:rsidR="007749A1" w:rsidRPr="00C442B1" w:rsidRDefault="00C5602C" w:rsidP="00F07E80">
            <w:pPr>
              <w:pStyle w:val="ListParagraph"/>
              <w:numPr>
                <w:ilvl w:val="0"/>
                <w:numId w:val="3"/>
              </w:numPr>
              <w:rPr>
                <w:lang w:val="en-GB"/>
              </w:rPr>
            </w:pPr>
            <w:r w:rsidRPr="00C442B1">
              <w:rPr>
                <w:lang w:val="en-GB"/>
              </w:rPr>
              <w:t>Trained in checkout and self-service operations, showcasing adaptability and willingness to contribute to diverse service areas.</w:t>
            </w:r>
          </w:p>
          <w:p w14:paraId="4DB40289" w14:textId="77777777" w:rsidR="00171669" w:rsidRPr="00C442B1" w:rsidRDefault="00171669" w:rsidP="00F07E80">
            <w:pPr>
              <w:rPr>
                <w:lang w:val="en-GB"/>
              </w:rPr>
            </w:pPr>
          </w:p>
          <w:p w14:paraId="0DD225BA" w14:textId="77777777" w:rsidR="00171669" w:rsidRPr="00C442B1" w:rsidRDefault="00171669" w:rsidP="00F07E80">
            <w:pPr>
              <w:rPr>
                <w:lang w:val="en-GB"/>
              </w:rPr>
            </w:pPr>
          </w:p>
          <w:p w14:paraId="51FE0FE2" w14:textId="77777777" w:rsidR="00171669" w:rsidRPr="00C442B1" w:rsidRDefault="00171669" w:rsidP="00F07E80">
            <w:pPr>
              <w:rPr>
                <w:lang w:val="en-GB"/>
              </w:rPr>
            </w:pPr>
          </w:p>
          <w:p w14:paraId="1AB43D9A" w14:textId="77777777" w:rsidR="002C2CDD" w:rsidRPr="00C442B1" w:rsidRDefault="00000000" w:rsidP="00F07E80">
            <w:pPr>
              <w:pStyle w:val="Heading3"/>
              <w:spacing w:before="0" w:line="240" w:lineRule="auto"/>
              <w:rPr>
                <w:lang w:val="en-GB"/>
              </w:rPr>
            </w:pPr>
            <w:sdt>
              <w:sdtPr>
                <w:rPr>
                  <w:lang w:val="en-GB"/>
                </w:rPr>
                <w:alias w:val="Education:"/>
                <w:tag w:val="Education:"/>
                <w:id w:val="1349516922"/>
                <w:placeholder>
                  <w:docPart w:val="A9C164238EE0004091F331CACF09ACB8"/>
                </w:placeholder>
                <w:temporary/>
                <w:showingPlcHdr/>
                <w15:appearance w15:val="hidden"/>
              </w:sdtPr>
              <w:sdtContent>
                <w:r w:rsidR="002C2CDD" w:rsidRPr="00C442B1">
                  <w:rPr>
                    <w:lang w:val="en-GB" w:bidi="en-GB"/>
                  </w:rPr>
                  <w:t>Education</w:t>
                </w:r>
              </w:sdtContent>
            </w:sdt>
          </w:p>
          <w:p w14:paraId="0FABF106" w14:textId="2AF80BDD" w:rsidR="002C2CDD" w:rsidRPr="00C442B1" w:rsidRDefault="00BC5B24" w:rsidP="00F07E80">
            <w:pPr>
              <w:pStyle w:val="Heading4"/>
              <w:rPr>
                <w:color w:val="0A2B3A"/>
                <w:lang w:val="en-GB"/>
              </w:rPr>
            </w:pPr>
            <w:r>
              <w:rPr>
                <w:color w:val="0A2B3A"/>
                <w:lang w:val="en-GB"/>
              </w:rPr>
              <w:t>Ux/Ui Bootcamp</w:t>
            </w:r>
            <w:r w:rsidR="00677D05" w:rsidRPr="00C442B1">
              <w:rPr>
                <w:color w:val="0A2B3A"/>
                <w:lang w:val="en-GB" w:bidi="en-GB"/>
              </w:rPr>
              <w:t xml:space="preserve"> •</w:t>
            </w:r>
            <w:r>
              <w:rPr>
                <w:color w:val="0A2B3A"/>
                <w:lang w:val="en-GB" w:bidi="en-GB"/>
              </w:rPr>
              <w:t xml:space="preserve"> October –</w:t>
            </w:r>
            <w:r w:rsidR="00677D05" w:rsidRPr="00C442B1">
              <w:rPr>
                <w:color w:val="0A2B3A"/>
                <w:lang w:val="en-GB" w:bidi="en-GB"/>
              </w:rPr>
              <w:t xml:space="preserve"> </w:t>
            </w:r>
            <w:r>
              <w:rPr>
                <w:color w:val="0A2B3A"/>
                <w:lang w:val="en-GB" w:bidi="en-GB"/>
              </w:rPr>
              <w:t xml:space="preserve">December </w:t>
            </w:r>
            <w:r w:rsidR="00677D05" w:rsidRPr="00C442B1">
              <w:rPr>
                <w:color w:val="0A2B3A"/>
                <w:lang w:val="en-GB" w:bidi="en-GB"/>
              </w:rPr>
              <w:t xml:space="preserve">• </w:t>
            </w:r>
            <w:r>
              <w:rPr>
                <w:color w:val="0A2B3A"/>
                <w:lang w:val="en-GB"/>
              </w:rPr>
              <w:t>lOVE Circular</w:t>
            </w:r>
          </w:p>
          <w:p w14:paraId="524A2FDF" w14:textId="77777777" w:rsidR="00C5602C" w:rsidRPr="00C442B1" w:rsidRDefault="00C5602C" w:rsidP="00F07E80">
            <w:pPr>
              <w:pStyle w:val="ListParagraph"/>
              <w:numPr>
                <w:ilvl w:val="0"/>
                <w:numId w:val="4"/>
              </w:numPr>
              <w:rPr>
                <w:lang w:val="en-GB"/>
              </w:rPr>
            </w:pPr>
            <w:r w:rsidRPr="00C442B1">
              <w:rPr>
                <w:lang w:val="en-GB"/>
              </w:rPr>
              <w:lastRenderedPageBreak/>
              <w:t>Expanding knowledge in the tech industry, gaining insights into front-end and back-end roles.</w:t>
            </w:r>
          </w:p>
          <w:p w14:paraId="031B5CCD" w14:textId="77777777" w:rsidR="006D159D" w:rsidRPr="00C442B1" w:rsidRDefault="00C5602C" w:rsidP="00F07E80">
            <w:pPr>
              <w:pStyle w:val="ListParagraph"/>
              <w:numPr>
                <w:ilvl w:val="0"/>
                <w:numId w:val="4"/>
              </w:numPr>
              <w:rPr>
                <w:lang w:val="en-GB"/>
              </w:rPr>
            </w:pPr>
            <w:r w:rsidRPr="00C442B1">
              <w:rPr>
                <w:lang w:val="en-GB"/>
              </w:rPr>
              <w:t xml:space="preserve">Acquired skills in Figma, </w:t>
            </w:r>
            <w:proofErr w:type="spellStart"/>
            <w:r w:rsidRPr="00C442B1">
              <w:rPr>
                <w:lang w:val="en-GB"/>
              </w:rPr>
              <w:t>Figjam</w:t>
            </w:r>
            <w:proofErr w:type="spellEnd"/>
            <w:r w:rsidRPr="00C442B1">
              <w:rPr>
                <w:lang w:val="en-GB"/>
              </w:rPr>
              <w:t>, and user research methods to incorporate user needs, including accessibility requirements, into design projects.</w:t>
            </w:r>
          </w:p>
          <w:p w14:paraId="4BC3CF55" w14:textId="259E295A" w:rsidR="002C2CDD" w:rsidRDefault="00C5602C" w:rsidP="00F07E80">
            <w:pPr>
              <w:pStyle w:val="ListParagraph"/>
              <w:numPr>
                <w:ilvl w:val="0"/>
                <w:numId w:val="4"/>
              </w:numPr>
              <w:rPr>
                <w:lang w:val="en-GB"/>
              </w:rPr>
            </w:pPr>
            <w:r w:rsidRPr="00C442B1">
              <w:rPr>
                <w:lang w:val="en-GB"/>
              </w:rPr>
              <w:t>Developed strong presentation skills to effectively communicate design improvements and customer benefits.</w:t>
            </w:r>
          </w:p>
          <w:p w14:paraId="3FA53817" w14:textId="77777777" w:rsidR="00A42028" w:rsidRPr="00A42028" w:rsidRDefault="00A42028" w:rsidP="00A42028">
            <w:pPr>
              <w:rPr>
                <w:lang w:val="en-GB"/>
              </w:rPr>
            </w:pPr>
          </w:p>
          <w:p w14:paraId="6EDE58A0" w14:textId="77777777" w:rsidR="00545E0E" w:rsidRPr="00545E0E" w:rsidRDefault="00545E0E" w:rsidP="00545E0E">
            <w:pPr>
              <w:rPr>
                <w:lang w:val="en-GB"/>
              </w:rPr>
            </w:pPr>
          </w:p>
          <w:p w14:paraId="5D148346" w14:textId="464DF5AE" w:rsidR="00943F74" w:rsidRPr="00C442B1" w:rsidRDefault="00171669" w:rsidP="00545E0E">
            <w:pPr>
              <w:pStyle w:val="Heading3"/>
              <w:spacing w:before="0" w:line="240" w:lineRule="auto"/>
              <w:rPr>
                <w:lang w:val="en-GB"/>
              </w:rPr>
            </w:pPr>
            <w:r w:rsidRPr="00C442B1">
              <w:rPr>
                <w:lang w:val="en-GB"/>
              </w:rPr>
              <w:t>Personal Project</w:t>
            </w:r>
          </w:p>
          <w:p w14:paraId="3CB3073E" w14:textId="580505A0" w:rsidR="00171669" w:rsidRDefault="00171669" w:rsidP="00F07E80">
            <w:pPr>
              <w:rPr>
                <w:lang w:val="en-GB"/>
              </w:rPr>
            </w:pPr>
            <w:r w:rsidRPr="00C442B1">
              <w:rPr>
                <w:lang w:val="en-GB"/>
              </w:rPr>
              <w:t xml:space="preserve">I ventured into the realm of online business, undertaking the exciting challenge of building an e-commerce store for jewellery. This </w:t>
            </w:r>
            <w:r w:rsidR="001D1829" w:rsidRPr="00C442B1">
              <w:rPr>
                <w:lang w:val="en-GB"/>
              </w:rPr>
              <w:t>endeavour</w:t>
            </w:r>
            <w:r w:rsidRPr="00C442B1">
              <w:rPr>
                <w:lang w:val="en-GB"/>
              </w:rPr>
              <w:t xml:space="preserve"> has proven to be an enriching and transformative experience, requiring me to embrace various roles and responsibilities. Roles I have had to take on vary from product photography to delving into website development using CSS and the WordPress platform, I have expanded my skill set and become highly adaptable in learning new tasks and immersing myself in unfamiliar domains. </w:t>
            </w:r>
            <w:r w:rsidR="00A66A73">
              <w:t xml:space="preserve"> </w:t>
            </w:r>
            <w:r w:rsidR="00A66A73" w:rsidRPr="00A66A73">
              <w:rPr>
                <w:lang w:val="en-GB"/>
              </w:rPr>
              <w:t xml:space="preserve">The diverse range of responsibilities and tasks undertaken during the venture into building an e-commerce store for jewellery has significantly enhanced my UX design skills, enabling me to grasp the importance of elements such as product photography, website development, stock and sales analysis, graphic design, UI laws, fonts, and colour systems, ultimately equipping me with a </w:t>
            </w:r>
            <w:r w:rsidR="001E0FD3">
              <w:rPr>
                <w:lang w:val="en-GB"/>
              </w:rPr>
              <w:t>better</w:t>
            </w:r>
            <w:r w:rsidR="00A66A73" w:rsidRPr="00A66A73">
              <w:rPr>
                <w:lang w:val="en-GB"/>
              </w:rPr>
              <w:t xml:space="preserve"> understanding of creating a user-friendly and visually appealing online shopping experience</w:t>
            </w:r>
            <w:r w:rsidR="001E0FD3">
              <w:rPr>
                <w:lang w:val="en-GB"/>
              </w:rPr>
              <w:t xml:space="preserve">. </w:t>
            </w:r>
            <w:r w:rsidRPr="00C442B1">
              <w:rPr>
                <w:lang w:val="en-GB"/>
              </w:rPr>
              <w:t>Th</w:t>
            </w:r>
            <w:r w:rsidR="001E0FD3">
              <w:rPr>
                <w:lang w:val="en-GB"/>
              </w:rPr>
              <w:t>e</w:t>
            </w:r>
            <w:r w:rsidRPr="00C442B1">
              <w:rPr>
                <w:lang w:val="en-GB"/>
              </w:rPr>
              <w:t xml:space="preserve"> journey has not only broadened my expertise but also nurtured my ability to tackle diverse challenges with enthusiasm and perseverance. </w:t>
            </w:r>
          </w:p>
          <w:p w14:paraId="1E733F3E" w14:textId="24E1E5FA" w:rsidR="00545E0E" w:rsidRDefault="00545E0E" w:rsidP="00F07E80">
            <w:pPr>
              <w:rPr>
                <w:lang w:val="en-GB"/>
              </w:rPr>
            </w:pPr>
          </w:p>
          <w:p w14:paraId="09406DBB" w14:textId="77777777" w:rsidR="00197354" w:rsidRPr="00197354" w:rsidRDefault="00197354" w:rsidP="00F07E80">
            <w:pPr>
              <w:rPr>
                <w:sz w:val="10"/>
                <w:szCs w:val="10"/>
                <w:lang w:val="en-GB"/>
              </w:rPr>
            </w:pPr>
          </w:p>
          <w:p w14:paraId="3B29BC53" w14:textId="77777777" w:rsidR="002C2CDD" w:rsidRPr="00C442B1" w:rsidRDefault="00000000" w:rsidP="00545E0E">
            <w:pPr>
              <w:pStyle w:val="Heading3"/>
              <w:spacing w:before="0"/>
              <w:rPr>
                <w:lang w:val="en-GB"/>
              </w:rPr>
            </w:pPr>
            <w:sdt>
              <w:sdtPr>
                <w:rPr>
                  <w:lang w:val="en-GB"/>
                </w:rPr>
                <w:alias w:val="Volunteer Experience or Leadership:"/>
                <w:tag w:val="Volunteer Experience or Leadership:"/>
                <w:id w:val="-1093778966"/>
                <w:placeholder>
                  <w:docPart w:val="9863203061422D4A8042D173AED42F92"/>
                </w:placeholder>
                <w:temporary/>
                <w:showingPlcHdr/>
                <w15:appearance w15:val="hidden"/>
              </w:sdtPr>
              <w:sdtContent>
                <w:r w:rsidR="002C2CDD" w:rsidRPr="00C442B1">
                  <w:rPr>
                    <w:lang w:val="en-GB" w:bidi="en-GB"/>
                  </w:rPr>
                  <w:t>Volunteer experience or leadership</w:t>
                </w:r>
              </w:sdtContent>
            </w:sdt>
          </w:p>
          <w:p w14:paraId="4B2A9E15" w14:textId="77777777" w:rsidR="00BC6322" w:rsidRPr="00C442B1" w:rsidRDefault="00C5602C" w:rsidP="00F07E80">
            <w:pPr>
              <w:rPr>
                <w:rFonts w:asciiTheme="majorHAnsi" w:hAnsiTheme="majorHAnsi"/>
                <w:color w:val="0A2B3A"/>
                <w:lang w:val="en-GB"/>
              </w:rPr>
            </w:pPr>
            <w:r w:rsidRPr="00C442B1">
              <w:rPr>
                <w:rFonts w:asciiTheme="majorHAnsi" w:hAnsiTheme="majorHAnsi"/>
                <w:color w:val="0A2B3A"/>
                <w:lang w:val="en-GB"/>
              </w:rPr>
              <w:t>Mentor - Keen London</w:t>
            </w:r>
            <w:r w:rsidR="00C06984" w:rsidRPr="00C442B1">
              <w:rPr>
                <w:rFonts w:asciiTheme="majorHAnsi" w:hAnsiTheme="majorHAnsi"/>
                <w:color w:val="0A2B3A"/>
                <w:lang w:val="en-GB"/>
              </w:rPr>
              <w:t>:</w:t>
            </w:r>
          </w:p>
          <w:p w14:paraId="3CFF74FB" w14:textId="77777777" w:rsidR="00C5602C" w:rsidRPr="00C442B1" w:rsidRDefault="00C5602C" w:rsidP="00F07E80">
            <w:pPr>
              <w:rPr>
                <w:lang w:val="en-GB"/>
              </w:rPr>
            </w:pPr>
            <w:r w:rsidRPr="00C442B1">
              <w:rPr>
                <w:lang w:val="en-GB"/>
              </w:rPr>
              <w:t>Coached children with learning disabilities, autism, epilepsy, and other difficulties, adapting teaching methods to suit their needs.</w:t>
            </w:r>
          </w:p>
          <w:p w14:paraId="2F37837F" w14:textId="77777777" w:rsidR="00C5602C" w:rsidRPr="00C442B1" w:rsidRDefault="00C5602C" w:rsidP="00F07E80">
            <w:pPr>
              <w:rPr>
                <w:lang w:val="en-GB"/>
              </w:rPr>
            </w:pPr>
            <w:r w:rsidRPr="00C442B1">
              <w:rPr>
                <w:lang w:val="en-GB"/>
              </w:rPr>
              <w:t>Developed understanding, empathy, and compassion while supporting children's growth and understanding.</w:t>
            </w:r>
          </w:p>
          <w:p w14:paraId="7FBC6F75" w14:textId="77777777" w:rsidR="00C06984" w:rsidRPr="00C442B1" w:rsidRDefault="00C06984" w:rsidP="00F07E80">
            <w:pPr>
              <w:rPr>
                <w:lang w:val="en-GB"/>
              </w:rPr>
            </w:pPr>
          </w:p>
          <w:p w14:paraId="7B0CD0EA" w14:textId="77777777" w:rsidR="00C5602C" w:rsidRPr="00C442B1" w:rsidRDefault="00C5602C" w:rsidP="00F07E80">
            <w:pPr>
              <w:rPr>
                <w:rFonts w:asciiTheme="majorHAnsi" w:hAnsiTheme="majorHAnsi"/>
                <w:color w:val="0A2B3A"/>
                <w:lang w:val="en-GB"/>
              </w:rPr>
            </w:pPr>
            <w:r w:rsidRPr="00C442B1">
              <w:rPr>
                <w:rFonts w:asciiTheme="majorHAnsi" w:hAnsiTheme="majorHAnsi"/>
                <w:color w:val="0A2B3A"/>
                <w:lang w:val="en-GB"/>
              </w:rPr>
              <w:t>Kids and Creche Ministry - Reality Church</w:t>
            </w:r>
            <w:r w:rsidR="00C06984" w:rsidRPr="00C442B1">
              <w:rPr>
                <w:rFonts w:asciiTheme="majorHAnsi" w:hAnsiTheme="majorHAnsi"/>
                <w:color w:val="0A2B3A"/>
                <w:lang w:val="en-GB"/>
              </w:rPr>
              <w:t>:</w:t>
            </w:r>
          </w:p>
          <w:p w14:paraId="35B79320" w14:textId="77777777" w:rsidR="00BC6322" w:rsidRPr="00C442B1" w:rsidRDefault="00C5602C" w:rsidP="00F07E80">
            <w:pPr>
              <w:rPr>
                <w:color w:val="000000" w:themeColor="text1"/>
                <w:lang w:val="en-GB"/>
              </w:rPr>
            </w:pPr>
            <w:r w:rsidRPr="00C442B1">
              <w:rPr>
                <w:color w:val="000000" w:themeColor="text1"/>
                <w:lang w:val="en-GB"/>
              </w:rPr>
              <w:t>Assisted with children during church events and facilitated skill development</w:t>
            </w:r>
            <w:r w:rsidR="00C06984" w:rsidRPr="00C442B1">
              <w:rPr>
                <w:color w:val="000000" w:themeColor="text1"/>
                <w:lang w:val="en-GB"/>
              </w:rPr>
              <w:t>.</w:t>
            </w:r>
          </w:p>
          <w:p w14:paraId="5E93FEAD" w14:textId="77777777" w:rsidR="00C5602C" w:rsidRPr="00C442B1" w:rsidRDefault="00C5602C" w:rsidP="00F07E80">
            <w:pPr>
              <w:rPr>
                <w:lang w:val="en-GB"/>
              </w:rPr>
            </w:pPr>
            <w:r w:rsidRPr="00C442B1">
              <w:rPr>
                <w:lang w:val="en-GB"/>
              </w:rPr>
              <w:t>Fostered leadership, management, and organizational skills.</w:t>
            </w:r>
          </w:p>
          <w:p w14:paraId="6E9E1AB2" w14:textId="77777777" w:rsidR="00C5602C" w:rsidRPr="00C442B1" w:rsidRDefault="00C5602C" w:rsidP="00F07E80">
            <w:pPr>
              <w:rPr>
                <w:lang w:val="en-GB"/>
              </w:rPr>
            </w:pPr>
            <w:r w:rsidRPr="00C442B1">
              <w:rPr>
                <w:lang w:val="en-GB"/>
              </w:rPr>
              <w:t>Cultivated an open-minded and compassionate approach to supporting younger generations.</w:t>
            </w:r>
          </w:p>
          <w:p w14:paraId="4273156D" w14:textId="77777777" w:rsidR="00C5602C" w:rsidRPr="00C442B1" w:rsidRDefault="00C5602C" w:rsidP="00F07E80">
            <w:pPr>
              <w:rPr>
                <w:lang w:val="en-GB"/>
              </w:rPr>
            </w:pPr>
          </w:p>
          <w:p w14:paraId="5409CCB0" w14:textId="77777777" w:rsidR="00BC6322" w:rsidRPr="00C442B1" w:rsidRDefault="00C5602C" w:rsidP="00F07E80">
            <w:pPr>
              <w:rPr>
                <w:rFonts w:asciiTheme="majorHAnsi" w:hAnsiTheme="majorHAnsi"/>
                <w:color w:val="0A2B3A"/>
                <w:lang w:val="en-GB"/>
              </w:rPr>
            </w:pPr>
            <w:r w:rsidRPr="00C442B1">
              <w:rPr>
                <w:rFonts w:asciiTheme="majorHAnsi" w:hAnsiTheme="majorHAnsi"/>
                <w:color w:val="0A2B3A"/>
                <w:lang w:val="en-GB"/>
              </w:rPr>
              <w:t>Additional Skills:</w:t>
            </w:r>
          </w:p>
          <w:p w14:paraId="16FE70D4" w14:textId="77777777" w:rsidR="00C5602C" w:rsidRPr="00C442B1" w:rsidRDefault="00C5602C" w:rsidP="00F07E80">
            <w:pPr>
              <w:rPr>
                <w:lang w:val="en-GB"/>
              </w:rPr>
            </w:pPr>
            <w:r w:rsidRPr="00C442B1">
              <w:rPr>
                <w:lang w:val="en-GB"/>
              </w:rPr>
              <w:t>Excellent organizational and time management abilities.</w:t>
            </w:r>
          </w:p>
          <w:p w14:paraId="3A3B3647" w14:textId="77777777" w:rsidR="00C5602C" w:rsidRPr="00C442B1" w:rsidRDefault="00C5602C" w:rsidP="00F07E80">
            <w:pPr>
              <w:rPr>
                <w:lang w:val="en-GB"/>
              </w:rPr>
            </w:pPr>
            <w:r w:rsidRPr="00C442B1">
              <w:rPr>
                <w:lang w:val="en-GB"/>
              </w:rPr>
              <w:t>Attention to detail and strong problem-solving skills.</w:t>
            </w:r>
          </w:p>
          <w:p w14:paraId="0C9E23A7" w14:textId="77777777" w:rsidR="00C5602C" w:rsidRPr="00C442B1" w:rsidRDefault="00C5602C" w:rsidP="00F07E80">
            <w:pPr>
              <w:rPr>
                <w:lang w:val="en-GB"/>
              </w:rPr>
            </w:pPr>
            <w:r w:rsidRPr="00C442B1">
              <w:rPr>
                <w:lang w:val="en-GB"/>
              </w:rPr>
              <w:t>Customer-centric mindset and empathy.</w:t>
            </w:r>
          </w:p>
          <w:p w14:paraId="29CA79B0" w14:textId="77777777" w:rsidR="00C5602C" w:rsidRPr="00C442B1" w:rsidRDefault="00C5602C" w:rsidP="00F07E80">
            <w:pPr>
              <w:rPr>
                <w:lang w:val="en-GB"/>
              </w:rPr>
            </w:pPr>
            <w:r w:rsidRPr="00C442B1">
              <w:rPr>
                <w:lang w:val="en-GB"/>
              </w:rPr>
              <w:t>Proficient in Excel and Microsoft Office Suite.</w:t>
            </w:r>
          </w:p>
          <w:p w14:paraId="57AB1B5E" w14:textId="77777777" w:rsidR="00741125" w:rsidRPr="00C442B1" w:rsidRDefault="00C5602C" w:rsidP="00F07E80">
            <w:pPr>
              <w:rPr>
                <w:lang w:val="en-GB"/>
              </w:rPr>
            </w:pPr>
            <w:r w:rsidRPr="00C442B1">
              <w:rPr>
                <w:lang w:val="en-GB"/>
              </w:rPr>
              <w:t>Strong presentation and communication skills.</w:t>
            </w:r>
          </w:p>
        </w:tc>
      </w:tr>
      <w:tr w:rsidR="00E366BB" w:rsidRPr="00333CD3" w14:paraId="3F384007" w14:textId="77777777" w:rsidTr="00F07E80">
        <w:trPr>
          <w:trHeight w:val="14241"/>
        </w:trPr>
        <w:tc>
          <w:tcPr>
            <w:tcW w:w="4083" w:type="dxa"/>
            <w:tcMar>
              <w:top w:w="504" w:type="dxa"/>
              <w:right w:w="720" w:type="dxa"/>
            </w:tcMar>
          </w:tcPr>
          <w:p w14:paraId="0ACC1BB7" w14:textId="77777777" w:rsidR="00E366BB" w:rsidRPr="00C442B1" w:rsidRDefault="00E366BB" w:rsidP="00F07E80">
            <w:pPr>
              <w:pStyle w:val="Initials"/>
              <w:ind w:left="0"/>
              <w:jc w:val="left"/>
              <w:rPr>
                <w:noProof/>
                <w:sz w:val="22"/>
                <w:szCs w:val="22"/>
                <w:lang w:val="en-GB"/>
              </w:rPr>
            </w:pPr>
          </w:p>
        </w:tc>
        <w:tc>
          <w:tcPr>
            <w:tcW w:w="6530" w:type="dxa"/>
            <w:tcMar>
              <w:top w:w="504" w:type="dxa"/>
              <w:left w:w="0" w:type="dxa"/>
            </w:tcMar>
          </w:tcPr>
          <w:p w14:paraId="535000B7" w14:textId="77777777" w:rsidR="00E366BB" w:rsidRPr="00C442B1" w:rsidRDefault="00E366BB" w:rsidP="00F07E80">
            <w:pPr>
              <w:pStyle w:val="Heading3"/>
              <w:rPr>
                <w:noProof/>
                <w:sz w:val="22"/>
                <w:szCs w:val="22"/>
                <w:lang w:val="en-GB"/>
              </w:rPr>
            </w:pPr>
          </w:p>
        </w:tc>
      </w:tr>
    </w:tbl>
    <w:p w14:paraId="45011070" w14:textId="77777777" w:rsidR="00C5602C" w:rsidRPr="00A42028" w:rsidRDefault="00C5602C" w:rsidP="00C5602C">
      <w:pPr>
        <w:tabs>
          <w:tab w:val="left" w:pos="3708"/>
        </w:tabs>
        <w:rPr>
          <w:sz w:val="10"/>
          <w:szCs w:val="10"/>
        </w:rPr>
      </w:pPr>
    </w:p>
    <w:sectPr w:rsidR="00C5602C" w:rsidRPr="00A42028" w:rsidSect="006D159D">
      <w:footerReference w:type="default" r:id="rId17"/>
      <w:footerReference w:type="first" r:id="rId18"/>
      <w:pgSz w:w="11906" w:h="16838" w:code="9"/>
      <w:pgMar w:top="720" w:right="720" w:bottom="720" w:left="72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E7AFB" w14:textId="77777777" w:rsidR="008009DD" w:rsidRDefault="008009DD" w:rsidP="00713050">
      <w:pPr>
        <w:spacing w:line="240" w:lineRule="auto"/>
      </w:pPr>
      <w:r>
        <w:separator/>
      </w:r>
    </w:p>
  </w:endnote>
  <w:endnote w:type="continuationSeparator" w:id="0">
    <w:p w14:paraId="22DD0FA0" w14:textId="77777777" w:rsidR="008009DD" w:rsidRDefault="008009D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1306" w14:textId="77777777" w:rsidR="00C2098A" w:rsidRDefault="00C2098A" w:rsidP="006A33DF">
    <w:pPr>
      <w:pStyle w:val="Footer"/>
      <w:jc w:val="lef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3F3D7" w14:textId="77777777" w:rsidR="00217980" w:rsidRDefault="00217980" w:rsidP="00C5602C">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CF21" w14:textId="77777777" w:rsidR="008009DD" w:rsidRDefault="008009DD" w:rsidP="00713050">
      <w:pPr>
        <w:spacing w:line="240" w:lineRule="auto"/>
      </w:pPr>
      <w:r>
        <w:separator/>
      </w:r>
    </w:p>
  </w:footnote>
  <w:footnote w:type="continuationSeparator" w:id="0">
    <w:p w14:paraId="0D956DC3" w14:textId="77777777" w:rsidR="008009DD" w:rsidRDefault="008009DD"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alt="Web design with solid fill" style="width:26.4pt;height:19.7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eVUlEQVR4Ae3de6h2&#13;&#10;WVkA8BkdM027kVZUFlEh2QWJCkFDKioQMgqMAgcsBSWhokDIsDehoD+MBP8QFCQEDaOgIEhTv2MF&#13;&#10;BhaFaEhFod2pzLyU15nWmm9e58z59vvutddlv2uv/duw55yz97o86/esdz/nnO/MOXfd5S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" o:bullet="t">
        <v:imagedata r:id="rId1" o:title="" cropbottom="-7209f"/>
      </v:shape>
    </w:pict>
  </w:numPicBullet>
  <w:abstractNum w:abstractNumId="0" w15:restartNumberingAfterBreak="0">
    <w:nsid w:val="0EDA7880"/>
    <w:multiLevelType w:val="hybridMultilevel"/>
    <w:tmpl w:val="CBF052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B12E30"/>
    <w:multiLevelType w:val="hybridMultilevel"/>
    <w:tmpl w:val="4C8867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A8978AD"/>
    <w:multiLevelType w:val="hybridMultilevel"/>
    <w:tmpl w:val="A65A4F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EBB4474"/>
    <w:multiLevelType w:val="hybridMultilevel"/>
    <w:tmpl w:val="A9AA82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1575821">
    <w:abstractNumId w:val="0"/>
  </w:num>
  <w:num w:numId="2" w16cid:durableId="716049978">
    <w:abstractNumId w:val="3"/>
  </w:num>
  <w:num w:numId="3" w16cid:durableId="759257330">
    <w:abstractNumId w:val="1"/>
  </w:num>
  <w:num w:numId="4" w16cid:durableId="150578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0F"/>
    <w:rsid w:val="00040067"/>
    <w:rsid w:val="0008778A"/>
    <w:rsid w:val="00091382"/>
    <w:rsid w:val="000B0619"/>
    <w:rsid w:val="000B61CA"/>
    <w:rsid w:val="000E6401"/>
    <w:rsid w:val="000F7610"/>
    <w:rsid w:val="00114ED7"/>
    <w:rsid w:val="00140B0E"/>
    <w:rsid w:val="00144546"/>
    <w:rsid w:val="00171669"/>
    <w:rsid w:val="00192951"/>
    <w:rsid w:val="00197354"/>
    <w:rsid w:val="001A5CA9"/>
    <w:rsid w:val="001B2AC1"/>
    <w:rsid w:val="001B3164"/>
    <w:rsid w:val="001B403A"/>
    <w:rsid w:val="001D1829"/>
    <w:rsid w:val="001E0FD3"/>
    <w:rsid w:val="001E358C"/>
    <w:rsid w:val="00217980"/>
    <w:rsid w:val="00223BBD"/>
    <w:rsid w:val="00246D0D"/>
    <w:rsid w:val="00271662"/>
    <w:rsid w:val="0027404F"/>
    <w:rsid w:val="00293B83"/>
    <w:rsid w:val="002B091C"/>
    <w:rsid w:val="002C03BA"/>
    <w:rsid w:val="002C2CDD"/>
    <w:rsid w:val="002C432B"/>
    <w:rsid w:val="002D45C6"/>
    <w:rsid w:val="002F03FA"/>
    <w:rsid w:val="00313E86"/>
    <w:rsid w:val="00333CD3"/>
    <w:rsid w:val="00340365"/>
    <w:rsid w:val="00342B64"/>
    <w:rsid w:val="00364079"/>
    <w:rsid w:val="003C5528"/>
    <w:rsid w:val="003F7D37"/>
    <w:rsid w:val="004077FB"/>
    <w:rsid w:val="00424DD9"/>
    <w:rsid w:val="0046104A"/>
    <w:rsid w:val="004717C5"/>
    <w:rsid w:val="004856B6"/>
    <w:rsid w:val="004B60C3"/>
    <w:rsid w:val="00520F38"/>
    <w:rsid w:val="00523479"/>
    <w:rsid w:val="00543DB7"/>
    <w:rsid w:val="00545E0E"/>
    <w:rsid w:val="0056008B"/>
    <w:rsid w:val="005729B0"/>
    <w:rsid w:val="006306CC"/>
    <w:rsid w:val="00634B93"/>
    <w:rsid w:val="00641630"/>
    <w:rsid w:val="00642F0C"/>
    <w:rsid w:val="00677D05"/>
    <w:rsid w:val="00682AB5"/>
    <w:rsid w:val="00684488"/>
    <w:rsid w:val="006A33DF"/>
    <w:rsid w:val="006A3CE7"/>
    <w:rsid w:val="006C4C50"/>
    <w:rsid w:val="006D159D"/>
    <w:rsid w:val="006D2F0F"/>
    <w:rsid w:val="006D76B1"/>
    <w:rsid w:val="00711F9F"/>
    <w:rsid w:val="00713050"/>
    <w:rsid w:val="00732146"/>
    <w:rsid w:val="00741125"/>
    <w:rsid w:val="00746F7F"/>
    <w:rsid w:val="007569C1"/>
    <w:rsid w:val="00763832"/>
    <w:rsid w:val="007749A1"/>
    <w:rsid w:val="007768F5"/>
    <w:rsid w:val="007C63E2"/>
    <w:rsid w:val="007D2696"/>
    <w:rsid w:val="008009DD"/>
    <w:rsid w:val="00811117"/>
    <w:rsid w:val="00841146"/>
    <w:rsid w:val="0084236C"/>
    <w:rsid w:val="0088504C"/>
    <w:rsid w:val="0089382B"/>
    <w:rsid w:val="008A1907"/>
    <w:rsid w:val="008C6BCA"/>
    <w:rsid w:val="008C7B50"/>
    <w:rsid w:val="00943F74"/>
    <w:rsid w:val="00997BD3"/>
    <w:rsid w:val="009B3C40"/>
    <w:rsid w:val="009B4D37"/>
    <w:rsid w:val="009F6424"/>
    <w:rsid w:val="00A03113"/>
    <w:rsid w:val="00A0642E"/>
    <w:rsid w:val="00A42028"/>
    <w:rsid w:val="00A42540"/>
    <w:rsid w:val="00A50939"/>
    <w:rsid w:val="00A53045"/>
    <w:rsid w:val="00A6439D"/>
    <w:rsid w:val="00A66A73"/>
    <w:rsid w:val="00A80958"/>
    <w:rsid w:val="00AA6A40"/>
    <w:rsid w:val="00AC4520"/>
    <w:rsid w:val="00AC5714"/>
    <w:rsid w:val="00B5664D"/>
    <w:rsid w:val="00BA5B40"/>
    <w:rsid w:val="00BC5B24"/>
    <w:rsid w:val="00BC6322"/>
    <w:rsid w:val="00BD0206"/>
    <w:rsid w:val="00C06984"/>
    <w:rsid w:val="00C07D91"/>
    <w:rsid w:val="00C2098A"/>
    <w:rsid w:val="00C442B1"/>
    <w:rsid w:val="00C50E45"/>
    <w:rsid w:val="00C5444A"/>
    <w:rsid w:val="00C5602C"/>
    <w:rsid w:val="00C612DA"/>
    <w:rsid w:val="00C7741E"/>
    <w:rsid w:val="00C875AB"/>
    <w:rsid w:val="00CA3DF1"/>
    <w:rsid w:val="00CA4581"/>
    <w:rsid w:val="00CE18D5"/>
    <w:rsid w:val="00D04109"/>
    <w:rsid w:val="00D7736B"/>
    <w:rsid w:val="00D77EC6"/>
    <w:rsid w:val="00DD2798"/>
    <w:rsid w:val="00DD6416"/>
    <w:rsid w:val="00DF4E0A"/>
    <w:rsid w:val="00E02DCD"/>
    <w:rsid w:val="00E12C60"/>
    <w:rsid w:val="00E22E87"/>
    <w:rsid w:val="00E366BB"/>
    <w:rsid w:val="00E57630"/>
    <w:rsid w:val="00E86C2B"/>
    <w:rsid w:val="00E97CEA"/>
    <w:rsid w:val="00EC6F77"/>
    <w:rsid w:val="00EF7CC9"/>
    <w:rsid w:val="00F06C24"/>
    <w:rsid w:val="00F07E80"/>
    <w:rsid w:val="00F207C0"/>
    <w:rsid w:val="00F20AE5"/>
    <w:rsid w:val="00F645C7"/>
    <w:rsid w:val="00FA59B2"/>
    <w:rsid w:val="00FB4A91"/>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89CE5"/>
  <w15:chartTrackingRefBased/>
  <w15:docId w15:val="{986F8AFA-9692-3D4D-ACE6-73F94B6E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1E358C"/>
    <w:pPr>
      <w:keepNext/>
      <w:keepLines/>
      <w:pBdr>
        <w:bottom w:val="single" w:sz="48" w:space="1" w:color="0A2B3A"/>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1E358C"/>
    <w:rPr>
      <w:rFonts w:asciiTheme="majorHAnsi" w:eastAsiaTheme="majorEastAsia" w:hAnsiTheme="majorHAnsi" w:cstheme="majorBidi"/>
      <w:caps/>
      <w:sz w:val="32"/>
      <w:szCs w:val="24"/>
    </w:rPr>
  </w:style>
  <w:style w:type="table" w:styleId="TableGrid">
    <w:name w:val="Table Grid"/>
    <w:basedOn w:val="TableNormal"/>
    <w:uiPriority w:val="39"/>
    <w:rsid w:val="00997BD3"/>
    <w:pPr>
      <w:spacing w:line="240" w:lineRule="auto"/>
    </w:pPr>
    <w:tblPr>
      <w:tblBorders>
        <w:top w:val="single" w:sz="6" w:space="0" w:color="0A2B3A"/>
        <w:left w:val="single" w:sz="6" w:space="0" w:color="0A2B3A"/>
        <w:bottom w:val="single" w:sz="6" w:space="0" w:color="0A2B3A"/>
        <w:right w:val="single" w:sz="6" w:space="0" w:color="0A2B3A"/>
        <w:insideH w:val="single" w:sz="6" w:space="0" w:color="0A2B3A"/>
        <w:insideV w:val="single" w:sz="6" w:space="0" w:color="0A2B3A"/>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customStyle="1" w:styleId="Style1">
    <w:name w:val="Style1"/>
    <w:basedOn w:val="Heading3"/>
    <w:qFormat/>
    <w:rsid w:val="001E358C"/>
  </w:style>
  <w:style w:type="paragraph" w:styleId="ListParagraph">
    <w:name w:val="List Paragraph"/>
    <w:basedOn w:val="Normal"/>
    <w:uiPriority w:val="34"/>
    <w:unhideWhenUsed/>
    <w:qFormat/>
    <w:rsid w:val="00A80958"/>
    <w:pPr>
      <w:ind w:left="720"/>
      <w:contextualSpacing/>
    </w:pPr>
  </w:style>
  <w:style w:type="table" w:styleId="TableGridLight">
    <w:name w:val="Grid Table Light"/>
    <w:basedOn w:val="TableNormal"/>
    <w:uiPriority w:val="40"/>
    <w:rsid w:val="00997BD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97BD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6A33D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4236C"/>
    <w:rPr>
      <w:color w:val="0563C1" w:themeColor="hyperlink"/>
      <w:u w:val="single"/>
    </w:rPr>
  </w:style>
  <w:style w:type="character" w:styleId="UnresolvedMention">
    <w:name w:val="Unresolved Mention"/>
    <w:basedOn w:val="DefaultParagraphFont"/>
    <w:uiPriority w:val="99"/>
    <w:semiHidden/>
    <w:unhideWhenUsed/>
    <w:rsid w:val="0084236C"/>
    <w:rPr>
      <w:color w:val="605E5C"/>
      <w:shd w:val="clear" w:color="auto" w:fill="E1DFDD"/>
    </w:rPr>
  </w:style>
  <w:style w:type="character" w:styleId="FollowedHyperlink">
    <w:name w:val="FollowedHyperlink"/>
    <w:basedOn w:val="DefaultParagraphFont"/>
    <w:uiPriority w:val="99"/>
    <w:semiHidden/>
    <w:unhideWhenUsed/>
    <w:rsid w:val="00943F74"/>
    <w:rPr>
      <w:color w:val="954F72" w:themeColor="followedHyperlink"/>
      <w:u w:val="single"/>
    </w:rPr>
  </w:style>
  <w:style w:type="paragraph" w:styleId="Revision">
    <w:name w:val="Revision"/>
    <w:hidden/>
    <w:uiPriority w:val="99"/>
    <w:semiHidden/>
    <w:rsid w:val="00197354"/>
    <w:pPr>
      <w:spacing w:line="240" w:lineRule="auto"/>
    </w:pPr>
  </w:style>
  <w:style w:type="character" w:styleId="Strong">
    <w:name w:val="Strong"/>
    <w:basedOn w:val="DefaultParagraphFont"/>
    <w:uiPriority w:val="22"/>
    <w:qFormat/>
    <w:rsid w:val="00D7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137">
      <w:bodyDiv w:val="1"/>
      <w:marLeft w:val="0"/>
      <w:marRight w:val="0"/>
      <w:marTop w:val="0"/>
      <w:marBottom w:val="0"/>
      <w:divBdr>
        <w:top w:val="none" w:sz="0" w:space="0" w:color="auto"/>
        <w:left w:val="none" w:sz="0" w:space="0" w:color="auto"/>
        <w:bottom w:val="none" w:sz="0" w:space="0" w:color="auto"/>
        <w:right w:val="none" w:sz="0" w:space="0" w:color="auto"/>
      </w:divBdr>
    </w:div>
    <w:div w:id="913200042">
      <w:bodyDiv w:val="1"/>
      <w:marLeft w:val="0"/>
      <w:marRight w:val="0"/>
      <w:marTop w:val="0"/>
      <w:marBottom w:val="0"/>
      <w:divBdr>
        <w:top w:val="none" w:sz="0" w:space="0" w:color="auto"/>
        <w:left w:val="none" w:sz="0" w:space="0" w:color="auto"/>
        <w:bottom w:val="none" w:sz="0" w:space="0" w:color="auto"/>
        <w:right w:val="none" w:sz="0" w:space="0" w:color="auto"/>
      </w:divBdr>
    </w:div>
    <w:div w:id="1330402671">
      <w:bodyDiv w:val="1"/>
      <w:marLeft w:val="0"/>
      <w:marRight w:val="0"/>
      <w:marTop w:val="0"/>
      <w:marBottom w:val="0"/>
      <w:divBdr>
        <w:top w:val="none" w:sz="0" w:space="0" w:color="auto"/>
        <w:left w:val="none" w:sz="0" w:space="0" w:color="auto"/>
        <w:bottom w:val="none" w:sz="0" w:space="0" w:color="auto"/>
        <w:right w:val="none" w:sz="0" w:space="0" w:color="auto"/>
      </w:divBdr>
    </w:div>
    <w:div w:id="1370253820">
      <w:bodyDiv w:val="1"/>
      <w:marLeft w:val="0"/>
      <w:marRight w:val="0"/>
      <w:marTop w:val="0"/>
      <w:marBottom w:val="0"/>
      <w:divBdr>
        <w:top w:val="none" w:sz="0" w:space="0" w:color="auto"/>
        <w:left w:val="none" w:sz="0" w:space="0" w:color="auto"/>
        <w:bottom w:val="none" w:sz="0" w:space="0" w:color="auto"/>
        <w:right w:val="none" w:sz="0" w:space="0" w:color="auto"/>
      </w:divBdr>
    </w:div>
    <w:div w:id="2007634666">
      <w:bodyDiv w:val="1"/>
      <w:marLeft w:val="0"/>
      <w:marRight w:val="0"/>
      <w:marTop w:val="0"/>
      <w:marBottom w:val="0"/>
      <w:divBdr>
        <w:top w:val="none" w:sz="0" w:space="0" w:color="auto"/>
        <w:left w:val="none" w:sz="0" w:space="0" w:color="auto"/>
        <w:bottom w:val="none" w:sz="0" w:space="0" w:color="auto"/>
        <w:right w:val="none" w:sz="0" w:space="0" w:color="auto"/>
      </w:divBdr>
    </w:div>
    <w:div w:id="204813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yuliannagarci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yuliannagarcia.github.io/react-portfolio/" TargetMode="External"/><Relationship Id="rId10" Type="http://schemas.openxmlformats.org/officeDocument/2006/relationships/hyperlink" Target="mailto:yuliannagarcia01@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linkedin.com/in/yulianna-garcia-37919a1a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lianna/Library/Containers/com.microsoft.Word/Data/Library/Application%20Support/Microsoft/Office/16.0/DTS/en-GB%7b8D3820A3-AA08-4F40-A483-C9E773EB2EB3%7d/%7b60E38EC8-477D-CD41-8EF4-13F25F6A80A5%7dtf16392737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EDD4FE234BC349882915B5C258872D"/>
        <w:category>
          <w:name w:val="General"/>
          <w:gallery w:val="placeholder"/>
        </w:category>
        <w:types>
          <w:type w:val="bbPlcHdr"/>
        </w:types>
        <w:behaviors>
          <w:behavior w:val="content"/>
        </w:behaviors>
        <w:guid w:val="{737642FB-7BF4-2248-881E-642617BB76E6}"/>
      </w:docPartPr>
      <w:docPartBody>
        <w:p w:rsidR="009A4D45" w:rsidRDefault="00D33999">
          <w:pPr>
            <w:pStyle w:val="FEEDD4FE234BC349882915B5C258872D"/>
          </w:pPr>
          <w:r w:rsidRPr="00333CD3">
            <w:rPr>
              <w:lang w:bidi="en-GB"/>
            </w:rPr>
            <w:t>Skills</w:t>
          </w:r>
        </w:p>
      </w:docPartBody>
    </w:docPart>
    <w:docPart>
      <w:docPartPr>
        <w:name w:val="458D1D37D5A8384FAE84D5046088EE37"/>
        <w:category>
          <w:name w:val="General"/>
          <w:gallery w:val="placeholder"/>
        </w:category>
        <w:types>
          <w:type w:val="bbPlcHdr"/>
        </w:types>
        <w:behaviors>
          <w:behavior w:val="content"/>
        </w:behaviors>
        <w:guid w:val="{9F038C62-0908-984B-9F1B-43036DFADC9B}"/>
      </w:docPartPr>
      <w:docPartBody>
        <w:p w:rsidR="009A4D45" w:rsidRDefault="00D33999">
          <w:pPr>
            <w:pStyle w:val="458D1D37D5A8384FAE84D5046088EE37"/>
          </w:pPr>
          <w:r w:rsidRPr="00333CD3">
            <w:rPr>
              <w:lang w:bidi="en-GB"/>
            </w:rPr>
            <w:t>Experience</w:t>
          </w:r>
        </w:p>
      </w:docPartBody>
    </w:docPart>
    <w:docPart>
      <w:docPartPr>
        <w:name w:val="A9C164238EE0004091F331CACF09ACB8"/>
        <w:category>
          <w:name w:val="General"/>
          <w:gallery w:val="placeholder"/>
        </w:category>
        <w:types>
          <w:type w:val="bbPlcHdr"/>
        </w:types>
        <w:behaviors>
          <w:behavior w:val="content"/>
        </w:behaviors>
        <w:guid w:val="{81AF3D55-8EA7-E646-B188-E2E594060B70}"/>
      </w:docPartPr>
      <w:docPartBody>
        <w:p w:rsidR="009A4D45" w:rsidRDefault="00D33999">
          <w:pPr>
            <w:pStyle w:val="A9C164238EE0004091F331CACF09ACB8"/>
          </w:pPr>
          <w:r w:rsidRPr="00333CD3">
            <w:rPr>
              <w:lang w:bidi="en-GB"/>
            </w:rPr>
            <w:t>Education</w:t>
          </w:r>
        </w:p>
      </w:docPartBody>
    </w:docPart>
    <w:docPart>
      <w:docPartPr>
        <w:name w:val="9863203061422D4A8042D173AED42F92"/>
        <w:category>
          <w:name w:val="General"/>
          <w:gallery w:val="placeholder"/>
        </w:category>
        <w:types>
          <w:type w:val="bbPlcHdr"/>
        </w:types>
        <w:behaviors>
          <w:behavior w:val="content"/>
        </w:behaviors>
        <w:guid w:val="{BD4DC2A2-C7B5-D842-B922-E82631DAB8DB}"/>
      </w:docPartPr>
      <w:docPartBody>
        <w:p w:rsidR="009A4D45" w:rsidRDefault="00D33999">
          <w:pPr>
            <w:pStyle w:val="9863203061422D4A8042D173AED42F92"/>
          </w:pPr>
          <w:r w:rsidRPr="00333CD3">
            <w:rPr>
              <w:lang w:bidi="en-GB"/>
            </w:rPr>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88"/>
    <w:rsid w:val="00343F2B"/>
    <w:rsid w:val="004B1E40"/>
    <w:rsid w:val="00505586"/>
    <w:rsid w:val="00585A88"/>
    <w:rsid w:val="00642F0C"/>
    <w:rsid w:val="009A4D45"/>
    <w:rsid w:val="00BF082B"/>
    <w:rsid w:val="00D33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EDD4FE234BC349882915B5C258872D">
    <w:name w:val="FEEDD4FE234BC349882915B5C258872D"/>
  </w:style>
  <w:style w:type="paragraph" w:customStyle="1" w:styleId="458D1D37D5A8384FAE84D5046088EE37">
    <w:name w:val="458D1D37D5A8384FAE84D5046088EE37"/>
  </w:style>
  <w:style w:type="paragraph" w:customStyle="1" w:styleId="A9C164238EE0004091F331CACF09ACB8">
    <w:name w:val="A9C164238EE0004091F331CACF09ACB8"/>
  </w:style>
  <w:style w:type="paragraph" w:customStyle="1" w:styleId="9863203061422D4A8042D173AED42F92">
    <w:name w:val="9863203061422D4A8042D173AED42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WEBSITE URL</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D8EEE-0A83-3943-ABC8-1950CB06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{60E38EC8-477D-CD41-8EF4-13F25F6A80A5}tf16392737_mac.dotx</Template>
  <TotalTime>2</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Yulianna Estrada Garcia</dc:creator>
  <cp:keywords/>
  <dc:description/>
  <cp:lastModifiedBy>Stephanie EstradaGarcia</cp:lastModifiedBy>
  <cp:revision>3</cp:revision>
  <cp:lastPrinted>2023-06-01T22:20:00Z</cp:lastPrinted>
  <dcterms:created xsi:type="dcterms:W3CDTF">2024-08-12T17:23:00Z</dcterms:created>
  <dcterms:modified xsi:type="dcterms:W3CDTF">2024-08-12T17:25:00Z</dcterms:modified>
</cp:coreProperties>
</file>